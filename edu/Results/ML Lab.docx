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307412" w14:textId="7712C0FC" w:rsidR="003347B3" w:rsidRDefault="00047929">
      <w:pPr>
        <w:pStyle w:val="Subtitle"/>
      </w:pPr>
      <w:r>
        <w:t>M</w:t>
      </w:r>
      <w:r w:rsidR="00657F00">
        <w:t xml:space="preserve">achine </w:t>
      </w:r>
      <w:r>
        <w:t>L</w:t>
      </w:r>
      <w:r w:rsidR="00657F00">
        <w:t>earning</w:t>
      </w:r>
      <w:r>
        <w:t xml:space="preserve"> Lab</w:t>
      </w:r>
      <w:r w:rsidR="00657F00">
        <w:t>oratory</w:t>
      </w:r>
      <w:r>
        <w:t xml:space="preserve"> </w:t>
      </w:r>
      <w:r w:rsidR="00657F00">
        <w:t>at</w:t>
      </w:r>
      <w:r>
        <w:t xml:space="preserve"> IIT - Fall 2018 Final Report</w:t>
      </w:r>
    </w:p>
    <w:p w14:paraId="76E1C26F" w14:textId="77777777" w:rsidR="003347B3" w:rsidRDefault="00047929" w:rsidP="00CC20E8">
      <w:pPr>
        <w:pStyle w:val="Title"/>
        <w:spacing w:before="240"/>
      </w:pPr>
      <w:r>
        <w:t>Transparent Text Classification</w:t>
      </w:r>
    </w:p>
    <w:p w14:paraId="4DED0BBE" w14:textId="0EB0D382" w:rsidR="003347B3" w:rsidRDefault="00047929">
      <w:pPr>
        <w:pStyle w:val="Author"/>
      </w:pPr>
      <w:r>
        <w:t>Ekrem Guzelyel</w:t>
      </w:r>
      <w:r w:rsidR="00CC20E8">
        <w:softHyphen/>
      </w:r>
    </w:p>
    <w:p w14:paraId="19E855C3" w14:textId="77777777" w:rsidR="003347B3" w:rsidRDefault="00202F4F">
      <w:r>
        <w:rPr>
          <w:noProof/>
        </w:rPr>
        <w:drawing>
          <wp:inline distT="0" distB="0" distL="0" distR="0" wp14:anchorId="5FEE0F70" wp14:editId="66179DCB">
            <wp:extent cx="5486400" cy="36352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40_96.jpg"/>
                    <pic:cNvPicPr/>
                  </pic:nvPicPr>
                  <pic:blipFill>
                    <a:blip r:embed="rId7">
                      <a:extLst>
                        <a:ext uri="{28A0092B-C50C-407E-A947-70E740481C1C}">
                          <a14:useLocalDpi xmlns:a14="http://schemas.microsoft.com/office/drawing/2010/main" val="0"/>
                        </a:ext>
                      </a:extLst>
                    </a:blip>
                    <a:stretch>
                      <a:fillRect/>
                    </a:stretch>
                  </pic:blipFill>
                  <pic:spPr>
                    <a:xfrm>
                      <a:off x="0" y="0"/>
                      <a:ext cx="5486400" cy="3635243"/>
                    </a:xfrm>
                    <a:prstGeom prst="rect">
                      <a:avLst/>
                    </a:prstGeom>
                  </pic:spPr>
                </pic:pic>
              </a:graphicData>
            </a:graphic>
          </wp:inline>
        </w:drawing>
      </w:r>
    </w:p>
    <w:p w14:paraId="012ED63C" w14:textId="77777777" w:rsidR="003347B3" w:rsidRDefault="00047929">
      <w:pPr>
        <w:pStyle w:val="Heading1"/>
      </w:pPr>
      <w:r>
        <w:t>Introduction &amp; Purpose</w:t>
      </w:r>
    </w:p>
    <w:p w14:paraId="7CDD7EB4" w14:textId="4B67770A" w:rsidR="003347B3" w:rsidRDefault="00455C7B">
      <w:r>
        <w:t xml:space="preserve">Data means prediction power. However, sometimes you can’t have enough data only with human sources. </w:t>
      </w:r>
      <w:r w:rsidR="00047929">
        <w:t>In order to classify movie reviews by IMDB, we use EDUs. Naturally, labeling all EDUs by hand consumes too much valuable time. Our job as Undergraduate Research Assistants at ML Lab at IIT is to build an efficient model that predicts the labels for the EDUs. This way we would be able to have a bigger dataset to train the actual text classification model. Tasks include:</w:t>
      </w:r>
    </w:p>
    <w:p w14:paraId="5852C776" w14:textId="330D4FC9" w:rsidR="00047929" w:rsidRDefault="00047929">
      <w:pPr>
        <w:pStyle w:val="ListBullet"/>
      </w:pPr>
      <w:r>
        <w:t xml:space="preserve">Labeling more </w:t>
      </w:r>
      <w:r w:rsidR="00E632A8">
        <w:t xml:space="preserve">EDUs on top of already labeled 2000 data points. </w:t>
      </w:r>
    </w:p>
    <w:p w14:paraId="6318DE7F" w14:textId="33C0703E" w:rsidR="00E56F4D" w:rsidRDefault="00E632A8" w:rsidP="00E56F4D">
      <w:pPr>
        <w:pStyle w:val="ListBullet"/>
      </w:pPr>
      <w:r>
        <w:t xml:space="preserve">Trying different combinations of different approaches to train a model that maximize the performance. </w:t>
      </w:r>
    </w:p>
    <w:p w14:paraId="706A5205" w14:textId="599BDF73" w:rsidR="003347B3" w:rsidRDefault="008B4C6F">
      <w:pPr>
        <w:pStyle w:val="Heading2"/>
      </w:pPr>
      <w:r>
        <w:lastRenderedPageBreak/>
        <w:t>Approaches</w:t>
      </w:r>
    </w:p>
    <w:p w14:paraId="39D976D6" w14:textId="1E78A063" w:rsidR="003347B3" w:rsidRDefault="00F061F3">
      <w:r>
        <w:t>I have used 7</w:t>
      </w:r>
      <w:r w:rsidR="002A5294">
        <w:t xml:space="preserve"> different models for prediction; all of which resulted with different accuracies.  </w:t>
      </w:r>
      <w:r>
        <w:t xml:space="preserve">These models are with using </w:t>
      </w:r>
      <w:r w:rsidR="00AC003E">
        <w:t>L</w:t>
      </w:r>
      <w:r>
        <w:t xml:space="preserve">ogistic </w:t>
      </w:r>
      <w:r w:rsidR="00AC003E">
        <w:t>R</w:t>
      </w:r>
      <w:r>
        <w:t xml:space="preserve">egression, </w:t>
      </w:r>
      <w:r w:rsidR="00AC003E">
        <w:t>S</w:t>
      </w:r>
      <w:r>
        <w:t xml:space="preserve">upport </w:t>
      </w:r>
      <w:r w:rsidR="00AC003E">
        <w:t>V</w:t>
      </w:r>
      <w:r>
        <w:t xml:space="preserve">ector </w:t>
      </w:r>
      <w:r w:rsidR="00AC003E">
        <w:t>M</w:t>
      </w:r>
      <w:r>
        <w:t>achines</w:t>
      </w:r>
      <w:r w:rsidR="00442E4A">
        <w:t xml:space="preserve"> (SVM)</w:t>
      </w:r>
      <w:r>
        <w:t xml:space="preserve">, </w:t>
      </w:r>
      <w:r w:rsidR="00AC003E">
        <w:t>M</w:t>
      </w:r>
      <w:r>
        <w:t xml:space="preserve">ultinomial </w:t>
      </w:r>
      <w:r w:rsidR="00AC003E">
        <w:t>N</w:t>
      </w:r>
      <w:r>
        <w:t xml:space="preserve">aïve </w:t>
      </w:r>
      <w:r w:rsidR="00AC003E">
        <w:t>B</w:t>
      </w:r>
      <w:r>
        <w:t>ayes</w:t>
      </w:r>
      <w:r w:rsidR="00442E4A">
        <w:t xml:space="preserve"> (MNB)</w:t>
      </w:r>
      <w:r>
        <w:t xml:space="preserve">, </w:t>
      </w:r>
      <w:r w:rsidR="00442E4A">
        <w:t>Long-Short Term Memory (LSTM)</w:t>
      </w:r>
      <w:r>
        <w:t xml:space="preserve">, </w:t>
      </w:r>
      <w:r w:rsidR="000A20E3">
        <w:t xml:space="preserve">Stacked LSTM, </w:t>
      </w:r>
      <w:r w:rsidR="00485670">
        <w:t>LSTM</w:t>
      </w:r>
      <w:r w:rsidR="00485670">
        <w:t xml:space="preserve"> on top of </w:t>
      </w:r>
      <w:r w:rsidR="000A20E3">
        <w:t xml:space="preserve">Convolutional Neural Networks (CNN), </w:t>
      </w:r>
      <w:r w:rsidR="00485670">
        <w:t>G</w:t>
      </w:r>
      <w:r w:rsidR="00752887">
        <w:t>ated Recurrent Unit</w:t>
      </w:r>
      <w:r w:rsidR="00275963">
        <w:t>s</w:t>
      </w:r>
      <w:r w:rsidR="00752887">
        <w:t xml:space="preserve"> (GRU)</w:t>
      </w:r>
      <w:r w:rsidR="00275963">
        <w:t>.</w:t>
      </w:r>
      <w:r w:rsidR="000A20E3">
        <w:t xml:space="preserve"> </w:t>
      </w:r>
    </w:p>
    <w:p w14:paraId="4504F0D2" w14:textId="0CA3F084" w:rsidR="003F3EE5" w:rsidRDefault="003F3EE5" w:rsidP="003F3EE5">
      <w:pPr>
        <w:pStyle w:val="Quote"/>
        <w:jc w:val="center"/>
      </w:pPr>
      <w:r>
        <w:t>“</w:t>
      </w:r>
      <w:r>
        <w:t>Try every combination. One will behave better.</w:t>
      </w:r>
      <w:r>
        <w:t xml:space="preserve">” </w:t>
      </w:r>
      <w:r>
        <w:t>–</w:t>
      </w:r>
      <w:r>
        <w:t xml:space="preserve"> </w:t>
      </w:r>
      <w:r>
        <w:t>Anneke Soraya Hidayat</w:t>
      </w:r>
    </w:p>
    <w:p w14:paraId="28DB97AA" w14:textId="399BA174" w:rsidR="003347B3" w:rsidRDefault="00F05651">
      <w:r>
        <w:t>We expect one model to give a better accuracy than the baseline LR model.</w:t>
      </w:r>
    </w:p>
    <w:tbl>
      <w:tblPr>
        <w:tblStyle w:val="ReportTable"/>
        <w:tblW w:w="5000" w:type="pct"/>
        <w:tblLook w:val="04A0" w:firstRow="1" w:lastRow="0" w:firstColumn="1" w:lastColumn="0" w:noHBand="0" w:noVBand="1"/>
        <w:tblCaption w:val="Content table"/>
      </w:tblPr>
      <w:tblGrid>
        <w:gridCol w:w="2520"/>
        <w:gridCol w:w="3690"/>
        <w:gridCol w:w="3352"/>
      </w:tblGrid>
      <w:tr w:rsidR="00F05651" w14:paraId="7674AE2C" w14:textId="77777777" w:rsidTr="00F05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B560BAF" w14:textId="77777777" w:rsidR="003347B3" w:rsidRDefault="003347B3"/>
        </w:tc>
        <w:tc>
          <w:tcPr>
            <w:tcW w:w="3690" w:type="dxa"/>
          </w:tcPr>
          <w:p w14:paraId="7F0AF184" w14:textId="4C8412AA" w:rsidR="003347B3" w:rsidRDefault="002A5294" w:rsidP="002A5294">
            <w:pPr>
              <w:cnfStyle w:val="100000000000" w:firstRow="1" w:lastRow="0" w:firstColumn="0" w:lastColumn="0" w:oddVBand="0" w:evenVBand="0" w:oddHBand="0" w:evenHBand="0" w:firstRowFirstColumn="0" w:firstRowLastColumn="0" w:lastRowFirstColumn="0" w:lastRowLastColumn="0"/>
            </w:pPr>
            <w:r>
              <w:t>Train Accuracy</w:t>
            </w:r>
          </w:p>
        </w:tc>
        <w:tc>
          <w:tcPr>
            <w:tcW w:w="3352" w:type="dxa"/>
          </w:tcPr>
          <w:p w14:paraId="61E056F4" w14:textId="14B7355F" w:rsidR="003347B3" w:rsidRDefault="002A5294" w:rsidP="002A5294">
            <w:pPr>
              <w:cnfStyle w:val="100000000000" w:firstRow="1" w:lastRow="0" w:firstColumn="0" w:lastColumn="0" w:oddVBand="0" w:evenVBand="0" w:oddHBand="0" w:evenHBand="0" w:firstRowFirstColumn="0" w:firstRowLastColumn="0" w:lastRowFirstColumn="0" w:lastRowLastColumn="0"/>
            </w:pPr>
            <w:r>
              <w:t>Test Accuracy</w:t>
            </w:r>
          </w:p>
        </w:tc>
      </w:tr>
      <w:tr w:rsidR="00F05651" w14:paraId="6E8AFBCF" w14:textId="77777777" w:rsidTr="00F05651">
        <w:tc>
          <w:tcPr>
            <w:cnfStyle w:val="001000000000" w:firstRow="0" w:lastRow="0" w:firstColumn="1" w:lastColumn="0" w:oddVBand="0" w:evenVBand="0" w:oddHBand="0" w:evenHBand="0" w:firstRowFirstColumn="0" w:firstRowLastColumn="0" w:lastRowFirstColumn="0" w:lastRowLastColumn="0"/>
            <w:tcW w:w="2520" w:type="dxa"/>
          </w:tcPr>
          <w:p w14:paraId="754ABE86" w14:textId="718CCDC0" w:rsidR="003347B3" w:rsidRDefault="007E11B3" w:rsidP="007E11B3">
            <w:r>
              <w:t>LR</w:t>
            </w:r>
          </w:p>
        </w:tc>
        <w:sdt>
          <w:sdtPr>
            <w:id w:val="-91939099"/>
            <w:placeholder>
              <w:docPart w:val="2A11A78E7E1DE448A2C190D02EAE2052"/>
            </w:placeholder>
            <w:temporary/>
            <w:showingPlcHdr/>
            <w15:appearance w15:val="hidden"/>
          </w:sdtPr>
          <w:sdtEndPr/>
          <w:sdtContent>
            <w:tc>
              <w:tcPr>
                <w:tcW w:w="3690" w:type="dxa"/>
              </w:tcPr>
              <w:p w14:paraId="4F7C144A" w14:textId="77777777" w:rsidR="003347B3" w:rsidRDefault="00202F4F">
                <w:pPr>
                  <w:cnfStyle w:val="000000000000" w:firstRow="0" w:lastRow="0" w:firstColumn="0" w:lastColumn="0" w:oddVBand="0" w:evenVBand="0" w:oddHBand="0" w:evenHBand="0" w:firstRowFirstColumn="0" w:firstRowLastColumn="0" w:lastRowFirstColumn="0" w:lastRowLastColumn="0"/>
                </w:pPr>
                <w:r>
                  <w:t>Text</w:t>
                </w:r>
              </w:p>
            </w:tc>
          </w:sdtContent>
        </w:sdt>
        <w:sdt>
          <w:sdtPr>
            <w:id w:val="1315679772"/>
            <w:placeholder>
              <w:docPart w:val="063C9D2B35C13E46B8CB3463E9FDB9C1"/>
            </w:placeholder>
            <w:temporary/>
            <w:showingPlcHdr/>
            <w15:appearance w15:val="hidden"/>
          </w:sdtPr>
          <w:sdtEndPr/>
          <w:sdtContent>
            <w:tc>
              <w:tcPr>
                <w:tcW w:w="3352" w:type="dxa"/>
              </w:tcPr>
              <w:p w14:paraId="66232D3A" w14:textId="77777777" w:rsidR="003347B3" w:rsidRDefault="00202F4F">
                <w:pPr>
                  <w:cnfStyle w:val="000000000000" w:firstRow="0" w:lastRow="0" w:firstColumn="0" w:lastColumn="0" w:oddVBand="0" w:evenVBand="0" w:oddHBand="0" w:evenHBand="0" w:firstRowFirstColumn="0" w:firstRowLastColumn="0" w:lastRowFirstColumn="0" w:lastRowLastColumn="0"/>
                </w:pPr>
                <w:r>
                  <w:t>123.45</w:t>
                </w:r>
              </w:p>
            </w:tc>
          </w:sdtContent>
        </w:sdt>
      </w:tr>
      <w:tr w:rsidR="00F05651" w14:paraId="3BBDE785" w14:textId="77777777" w:rsidTr="00F05651">
        <w:tc>
          <w:tcPr>
            <w:cnfStyle w:val="001000000000" w:firstRow="0" w:lastRow="0" w:firstColumn="1" w:lastColumn="0" w:oddVBand="0" w:evenVBand="0" w:oddHBand="0" w:evenHBand="0" w:firstRowFirstColumn="0" w:firstRowLastColumn="0" w:lastRowFirstColumn="0" w:lastRowLastColumn="0"/>
            <w:tcW w:w="2520" w:type="dxa"/>
          </w:tcPr>
          <w:p w14:paraId="64EB2A0F" w14:textId="36CF1B60" w:rsidR="003347B3" w:rsidRDefault="007E11B3" w:rsidP="007E11B3">
            <w:r>
              <w:t>SVM</w:t>
            </w:r>
          </w:p>
        </w:tc>
        <w:sdt>
          <w:sdtPr>
            <w:id w:val="-1841530532"/>
            <w:placeholder>
              <w:docPart w:val="3F8D21FDBA24ED4DA7F6649BA76B8310"/>
            </w:placeholder>
            <w:temporary/>
            <w:showingPlcHdr/>
            <w15:appearance w15:val="hidden"/>
          </w:sdtPr>
          <w:sdtEndPr/>
          <w:sdtContent>
            <w:tc>
              <w:tcPr>
                <w:tcW w:w="3690" w:type="dxa"/>
              </w:tcPr>
              <w:p w14:paraId="2CB97703" w14:textId="77777777" w:rsidR="003347B3" w:rsidRDefault="00202F4F">
                <w:pPr>
                  <w:cnfStyle w:val="000000000000" w:firstRow="0" w:lastRow="0" w:firstColumn="0" w:lastColumn="0" w:oddVBand="0" w:evenVBand="0" w:oddHBand="0" w:evenHBand="0" w:firstRowFirstColumn="0" w:firstRowLastColumn="0" w:lastRowFirstColumn="0" w:lastRowLastColumn="0"/>
                </w:pPr>
                <w:r>
                  <w:t>Text</w:t>
                </w:r>
              </w:p>
            </w:tc>
          </w:sdtContent>
        </w:sdt>
        <w:sdt>
          <w:sdtPr>
            <w:id w:val="-800923244"/>
            <w:placeholder>
              <w:docPart w:val="1A27AC63AB10114C8384571BCCC33B72"/>
            </w:placeholder>
            <w:temporary/>
            <w:showingPlcHdr/>
            <w15:appearance w15:val="hidden"/>
          </w:sdtPr>
          <w:sdtEndPr/>
          <w:sdtContent>
            <w:tc>
              <w:tcPr>
                <w:tcW w:w="3352" w:type="dxa"/>
              </w:tcPr>
              <w:p w14:paraId="621787B4" w14:textId="77777777" w:rsidR="003347B3" w:rsidRDefault="00202F4F">
                <w:pPr>
                  <w:cnfStyle w:val="000000000000" w:firstRow="0" w:lastRow="0" w:firstColumn="0" w:lastColumn="0" w:oddVBand="0" w:evenVBand="0" w:oddHBand="0" w:evenHBand="0" w:firstRowFirstColumn="0" w:firstRowLastColumn="0" w:lastRowFirstColumn="0" w:lastRowLastColumn="0"/>
                </w:pPr>
                <w:r>
                  <w:t>123.45</w:t>
                </w:r>
              </w:p>
            </w:tc>
          </w:sdtContent>
        </w:sdt>
      </w:tr>
      <w:tr w:rsidR="00F05651" w14:paraId="6D8BAB7D" w14:textId="77777777" w:rsidTr="00F05651">
        <w:tc>
          <w:tcPr>
            <w:cnfStyle w:val="001000000000" w:firstRow="0" w:lastRow="0" w:firstColumn="1" w:lastColumn="0" w:oddVBand="0" w:evenVBand="0" w:oddHBand="0" w:evenHBand="0" w:firstRowFirstColumn="0" w:firstRowLastColumn="0" w:lastRowFirstColumn="0" w:lastRowLastColumn="0"/>
            <w:tcW w:w="2520" w:type="dxa"/>
          </w:tcPr>
          <w:p w14:paraId="7F67BF11" w14:textId="14DE7AE6" w:rsidR="007E11B3" w:rsidRDefault="007E11B3" w:rsidP="007E11B3">
            <w:r>
              <w:t>MNB</w:t>
            </w:r>
          </w:p>
        </w:tc>
        <w:sdt>
          <w:sdtPr>
            <w:id w:val="-1678109572"/>
            <w:placeholder>
              <w:docPart w:val="43F04628043FB44BA01FB31377FBA257"/>
            </w:placeholder>
            <w:temporary/>
            <w:showingPlcHdr/>
            <w15:appearance w15:val="hidden"/>
          </w:sdtPr>
          <w:sdtContent>
            <w:tc>
              <w:tcPr>
                <w:tcW w:w="3690" w:type="dxa"/>
              </w:tcPr>
              <w:p w14:paraId="4A19E2A4" w14:textId="12B4153B" w:rsidR="003347B3" w:rsidRDefault="00F05651">
                <w:pPr>
                  <w:cnfStyle w:val="000000000000" w:firstRow="0" w:lastRow="0" w:firstColumn="0" w:lastColumn="0" w:oddVBand="0" w:evenVBand="0" w:oddHBand="0" w:evenHBand="0" w:firstRowFirstColumn="0" w:firstRowLastColumn="0" w:lastRowFirstColumn="0" w:lastRowLastColumn="0"/>
                </w:pPr>
                <w:r>
                  <w:t>Text</w:t>
                </w:r>
              </w:p>
            </w:tc>
          </w:sdtContent>
        </w:sdt>
        <w:tc>
          <w:tcPr>
            <w:tcW w:w="3352" w:type="dxa"/>
          </w:tcPr>
          <w:p w14:paraId="5E1883F8" w14:textId="77777777" w:rsidR="003347B3" w:rsidRDefault="003347B3">
            <w:pPr>
              <w:cnfStyle w:val="000000000000" w:firstRow="0" w:lastRow="0" w:firstColumn="0" w:lastColumn="0" w:oddVBand="0" w:evenVBand="0" w:oddHBand="0" w:evenHBand="0" w:firstRowFirstColumn="0" w:firstRowLastColumn="0" w:lastRowFirstColumn="0" w:lastRowLastColumn="0"/>
            </w:pPr>
          </w:p>
        </w:tc>
      </w:tr>
      <w:tr w:rsidR="00F05651" w14:paraId="2450F69B" w14:textId="77777777" w:rsidTr="00F05651">
        <w:tc>
          <w:tcPr>
            <w:cnfStyle w:val="001000000000" w:firstRow="0" w:lastRow="0" w:firstColumn="1" w:lastColumn="0" w:oddVBand="0" w:evenVBand="0" w:oddHBand="0" w:evenHBand="0" w:firstRowFirstColumn="0" w:firstRowLastColumn="0" w:lastRowFirstColumn="0" w:lastRowLastColumn="0"/>
            <w:tcW w:w="2520" w:type="dxa"/>
          </w:tcPr>
          <w:p w14:paraId="0ECC2986" w14:textId="1CA69619" w:rsidR="007E11B3" w:rsidRDefault="007E11B3" w:rsidP="007E11B3">
            <w:r>
              <w:t>LSTM</w:t>
            </w:r>
          </w:p>
        </w:tc>
        <w:tc>
          <w:tcPr>
            <w:tcW w:w="3690" w:type="dxa"/>
          </w:tcPr>
          <w:p w14:paraId="4961BF70" w14:textId="57E1EC5A" w:rsidR="007E11B3" w:rsidRDefault="00F05651" w:rsidP="007E11B3">
            <w:pPr>
              <w:ind w:left="0"/>
              <w:cnfStyle w:val="000000000000" w:firstRow="0" w:lastRow="0" w:firstColumn="0" w:lastColumn="0" w:oddVBand="0" w:evenVBand="0" w:oddHBand="0" w:evenHBand="0" w:firstRowFirstColumn="0" w:firstRowLastColumn="0" w:lastRowFirstColumn="0" w:lastRowLastColumn="0"/>
            </w:pPr>
            <w:r>
              <w:t xml:space="preserve">      </w:t>
            </w:r>
            <w:sdt>
              <w:sdtPr>
                <w:id w:val="1142621795"/>
                <w:placeholder>
                  <w:docPart w:val="AEAEB3528F2C354580AE687A6BDDF9FF"/>
                </w:placeholder>
                <w:temporary/>
                <w:showingPlcHdr/>
                <w15:appearance w15:val="hidden"/>
              </w:sdtPr>
              <w:sdtContent>
                <w:r>
                  <w:t>Text</w:t>
                </w:r>
              </w:sdtContent>
            </w:sdt>
          </w:p>
        </w:tc>
        <w:tc>
          <w:tcPr>
            <w:tcW w:w="3352" w:type="dxa"/>
          </w:tcPr>
          <w:p w14:paraId="45FA09A6" w14:textId="77777777" w:rsidR="007E11B3" w:rsidRDefault="007E11B3">
            <w:pPr>
              <w:cnfStyle w:val="000000000000" w:firstRow="0" w:lastRow="0" w:firstColumn="0" w:lastColumn="0" w:oddVBand="0" w:evenVBand="0" w:oddHBand="0" w:evenHBand="0" w:firstRowFirstColumn="0" w:firstRowLastColumn="0" w:lastRowFirstColumn="0" w:lastRowLastColumn="0"/>
            </w:pPr>
          </w:p>
        </w:tc>
      </w:tr>
      <w:tr w:rsidR="00F05651" w14:paraId="0FA07979" w14:textId="77777777" w:rsidTr="00F05651">
        <w:tc>
          <w:tcPr>
            <w:cnfStyle w:val="001000000000" w:firstRow="0" w:lastRow="0" w:firstColumn="1" w:lastColumn="0" w:oddVBand="0" w:evenVBand="0" w:oddHBand="0" w:evenHBand="0" w:firstRowFirstColumn="0" w:firstRowLastColumn="0" w:lastRowFirstColumn="0" w:lastRowLastColumn="0"/>
            <w:tcW w:w="2520" w:type="dxa"/>
          </w:tcPr>
          <w:p w14:paraId="48EF4DDB" w14:textId="27C277B6" w:rsidR="007E11B3" w:rsidRDefault="007E11B3" w:rsidP="007E11B3">
            <w:r>
              <w:t>CNN</w:t>
            </w:r>
            <w:r w:rsidR="00D21DD5">
              <w:t>+LSTM</w:t>
            </w:r>
          </w:p>
        </w:tc>
        <w:sdt>
          <w:sdtPr>
            <w:id w:val="577402938"/>
            <w:placeholder>
              <w:docPart w:val="9963BBC163F20243B31510F26B96F8A1"/>
            </w:placeholder>
            <w:temporary/>
            <w:showingPlcHdr/>
            <w15:appearance w15:val="hidden"/>
          </w:sdtPr>
          <w:sdtContent>
            <w:tc>
              <w:tcPr>
                <w:tcW w:w="3690" w:type="dxa"/>
              </w:tcPr>
              <w:p w14:paraId="1F8A9916" w14:textId="53397D1D" w:rsidR="007E11B3" w:rsidRDefault="00F05651" w:rsidP="007E11B3">
                <w:pPr>
                  <w:cnfStyle w:val="000000000000" w:firstRow="0" w:lastRow="0" w:firstColumn="0" w:lastColumn="0" w:oddVBand="0" w:evenVBand="0" w:oddHBand="0" w:evenHBand="0" w:firstRowFirstColumn="0" w:firstRowLastColumn="0" w:lastRowFirstColumn="0" w:lastRowLastColumn="0"/>
                </w:pPr>
                <w:r>
                  <w:t>Text</w:t>
                </w:r>
              </w:p>
            </w:tc>
          </w:sdtContent>
        </w:sdt>
        <w:tc>
          <w:tcPr>
            <w:tcW w:w="3352" w:type="dxa"/>
          </w:tcPr>
          <w:p w14:paraId="231FA242" w14:textId="77777777" w:rsidR="007E11B3" w:rsidRDefault="007E11B3">
            <w:pPr>
              <w:cnfStyle w:val="000000000000" w:firstRow="0" w:lastRow="0" w:firstColumn="0" w:lastColumn="0" w:oddVBand="0" w:evenVBand="0" w:oddHBand="0" w:evenHBand="0" w:firstRowFirstColumn="0" w:firstRowLastColumn="0" w:lastRowFirstColumn="0" w:lastRowLastColumn="0"/>
            </w:pPr>
          </w:p>
        </w:tc>
      </w:tr>
      <w:tr w:rsidR="00F05651" w14:paraId="74969C01" w14:textId="77777777" w:rsidTr="00F05651">
        <w:tc>
          <w:tcPr>
            <w:cnfStyle w:val="001000000000" w:firstRow="0" w:lastRow="0" w:firstColumn="1" w:lastColumn="0" w:oddVBand="0" w:evenVBand="0" w:oddHBand="0" w:evenHBand="0" w:firstRowFirstColumn="0" w:firstRowLastColumn="0" w:lastRowFirstColumn="0" w:lastRowLastColumn="0"/>
            <w:tcW w:w="2520" w:type="dxa"/>
          </w:tcPr>
          <w:p w14:paraId="697782F6" w14:textId="1C3423D3" w:rsidR="007E11B3" w:rsidRDefault="007E11B3" w:rsidP="007E11B3">
            <w:r>
              <w:t>Stacked LSTM</w:t>
            </w:r>
          </w:p>
        </w:tc>
        <w:sdt>
          <w:sdtPr>
            <w:id w:val="1336577852"/>
            <w:placeholder>
              <w:docPart w:val="1D95E01EB397DF43B74EFFE1128636D6"/>
            </w:placeholder>
            <w:temporary/>
            <w:showingPlcHdr/>
            <w15:appearance w15:val="hidden"/>
          </w:sdtPr>
          <w:sdtContent>
            <w:tc>
              <w:tcPr>
                <w:tcW w:w="3690" w:type="dxa"/>
              </w:tcPr>
              <w:p w14:paraId="28E8152C" w14:textId="209DDDFB" w:rsidR="007E11B3" w:rsidRDefault="00F05651" w:rsidP="007E11B3">
                <w:pPr>
                  <w:cnfStyle w:val="000000000000" w:firstRow="0" w:lastRow="0" w:firstColumn="0" w:lastColumn="0" w:oddVBand="0" w:evenVBand="0" w:oddHBand="0" w:evenHBand="0" w:firstRowFirstColumn="0" w:firstRowLastColumn="0" w:lastRowFirstColumn="0" w:lastRowLastColumn="0"/>
                </w:pPr>
                <w:r>
                  <w:t>Text</w:t>
                </w:r>
              </w:p>
            </w:tc>
          </w:sdtContent>
        </w:sdt>
        <w:tc>
          <w:tcPr>
            <w:tcW w:w="3352" w:type="dxa"/>
          </w:tcPr>
          <w:p w14:paraId="6A8111D9" w14:textId="77777777" w:rsidR="007E11B3" w:rsidRDefault="007E11B3">
            <w:pPr>
              <w:cnfStyle w:val="000000000000" w:firstRow="0" w:lastRow="0" w:firstColumn="0" w:lastColumn="0" w:oddVBand="0" w:evenVBand="0" w:oddHBand="0" w:evenHBand="0" w:firstRowFirstColumn="0" w:firstRowLastColumn="0" w:lastRowFirstColumn="0" w:lastRowLastColumn="0"/>
            </w:pPr>
          </w:p>
        </w:tc>
      </w:tr>
      <w:tr w:rsidR="00F05651" w14:paraId="6A367AD8" w14:textId="77777777" w:rsidTr="00F05651">
        <w:tc>
          <w:tcPr>
            <w:cnfStyle w:val="001000000000" w:firstRow="0" w:lastRow="0" w:firstColumn="1" w:lastColumn="0" w:oddVBand="0" w:evenVBand="0" w:oddHBand="0" w:evenHBand="0" w:firstRowFirstColumn="0" w:firstRowLastColumn="0" w:lastRowFirstColumn="0" w:lastRowLastColumn="0"/>
            <w:tcW w:w="2520" w:type="dxa"/>
          </w:tcPr>
          <w:p w14:paraId="77C5BF03" w14:textId="0ECB4BC1" w:rsidR="007E11B3" w:rsidRDefault="007E11B3" w:rsidP="007E11B3">
            <w:r>
              <w:t>GRU</w:t>
            </w:r>
          </w:p>
        </w:tc>
        <w:sdt>
          <w:sdtPr>
            <w:id w:val="-1471272737"/>
            <w:placeholder>
              <w:docPart w:val="CCBE9626721ED64EB674F930CEB616BC"/>
            </w:placeholder>
            <w:temporary/>
            <w:showingPlcHdr/>
            <w15:appearance w15:val="hidden"/>
          </w:sdtPr>
          <w:sdtContent>
            <w:tc>
              <w:tcPr>
                <w:tcW w:w="3690" w:type="dxa"/>
              </w:tcPr>
              <w:p w14:paraId="783DC894" w14:textId="22568932" w:rsidR="007E11B3" w:rsidRDefault="00F05651" w:rsidP="007E11B3">
                <w:pPr>
                  <w:cnfStyle w:val="000000000000" w:firstRow="0" w:lastRow="0" w:firstColumn="0" w:lastColumn="0" w:oddVBand="0" w:evenVBand="0" w:oddHBand="0" w:evenHBand="0" w:firstRowFirstColumn="0" w:firstRowLastColumn="0" w:lastRowFirstColumn="0" w:lastRowLastColumn="0"/>
                </w:pPr>
                <w:r>
                  <w:t>Text</w:t>
                </w:r>
              </w:p>
            </w:tc>
          </w:sdtContent>
        </w:sdt>
        <w:tc>
          <w:tcPr>
            <w:tcW w:w="3352" w:type="dxa"/>
          </w:tcPr>
          <w:p w14:paraId="7544C495" w14:textId="77777777" w:rsidR="007E11B3" w:rsidRDefault="007E11B3">
            <w:pPr>
              <w:cnfStyle w:val="000000000000" w:firstRow="0" w:lastRow="0" w:firstColumn="0" w:lastColumn="0" w:oddVBand="0" w:evenVBand="0" w:oddHBand="0" w:evenHBand="0" w:firstRowFirstColumn="0" w:firstRowLastColumn="0" w:lastRowFirstColumn="0" w:lastRowLastColumn="0"/>
            </w:pPr>
          </w:p>
        </w:tc>
      </w:tr>
    </w:tbl>
    <w:p w14:paraId="223ED7EB" w14:textId="77777777" w:rsidR="003347B3" w:rsidRDefault="003347B3"/>
    <w:p w14:paraId="3B3DBEF2" w14:textId="77777777" w:rsidR="002A5294" w:rsidRDefault="002A5294"/>
    <w:p w14:paraId="0B980794" w14:textId="48C3F39C" w:rsidR="002A5294" w:rsidRDefault="009949B9" w:rsidP="002A5294">
      <w:pPr>
        <w:pStyle w:val="Heading2"/>
      </w:pPr>
      <w:r>
        <w:t>Metrics</w:t>
      </w:r>
    </w:p>
    <w:p w14:paraId="62676A24" w14:textId="51F56919" w:rsidR="002A5294" w:rsidRDefault="002A5294" w:rsidP="002A5294">
      <w:r>
        <w:t>The main metrics for this task is comparing train and test accuracy, along with looking at precision and recall.</w:t>
      </w:r>
      <w:r w:rsidR="00596C0B">
        <w:t xml:space="preserve"> </w:t>
      </w:r>
      <w:r w:rsidR="00936496">
        <w:t xml:space="preserve">For some cases that </w:t>
      </w:r>
      <w:r w:rsidR="001A3AE1">
        <w:t>were</w:t>
      </w:r>
      <w:r w:rsidR="00936496">
        <w:t xml:space="preserve"> needed to </w:t>
      </w:r>
      <w:r w:rsidR="001A3AE1">
        <w:t xml:space="preserve">be </w:t>
      </w:r>
      <w:r w:rsidR="00936496">
        <w:t>investigate</w:t>
      </w:r>
      <w:r w:rsidR="001A3AE1">
        <w:t>d deeper, log-loss</w:t>
      </w:r>
      <w:r w:rsidR="00936496">
        <w:t xml:space="preserve"> has</w:t>
      </w:r>
      <w:r w:rsidR="001A3AE1">
        <w:t xml:space="preserve"> also</w:t>
      </w:r>
      <w:r w:rsidR="00936496">
        <w:t xml:space="preserve"> been used.</w:t>
      </w:r>
    </w:p>
    <w:p w14:paraId="7BD52853" w14:textId="44902E0C" w:rsidR="003E47EE" w:rsidRDefault="003E47EE" w:rsidP="003E47EE">
      <w:pPr>
        <w:pStyle w:val="Quote"/>
        <w:ind w:left="0"/>
        <w:jc w:val="center"/>
      </w:pPr>
      <w:r>
        <w:t xml:space="preserve"> </w:t>
      </w:r>
      <w:r>
        <w:t>“</w:t>
      </w:r>
      <w:r>
        <w:t>If you don’t collect any metrics, you’re flying blind. If you collect and focus on too many, they may be obstructing your field of view</w:t>
      </w:r>
      <w:r>
        <w:t xml:space="preserve">.” – </w:t>
      </w:r>
      <w:r>
        <w:t>Scott M. Graffius</w:t>
      </w:r>
    </w:p>
    <w:p w14:paraId="4AD32D91" w14:textId="40AF762D" w:rsidR="002A5294" w:rsidRDefault="002A5294" w:rsidP="002A5294"/>
    <w:p w14:paraId="477FCD60" w14:textId="15871800" w:rsidR="003E47EE" w:rsidRDefault="003E47EE" w:rsidP="003E47EE">
      <w:pPr>
        <w:pStyle w:val="Heading2"/>
      </w:pPr>
      <w:r>
        <w:lastRenderedPageBreak/>
        <w:t>Data</w:t>
      </w:r>
    </w:p>
    <w:p w14:paraId="0CF6AB27" w14:textId="4777F023" w:rsidR="003E47EE" w:rsidRDefault="00B35244" w:rsidP="003E47EE">
      <w:r>
        <w:t xml:space="preserve">We used EDUs that are extracted from IMDB movie review dataset. </w:t>
      </w:r>
      <w:bookmarkStart w:id="0" w:name="_GoBack"/>
      <w:bookmarkEnd w:id="0"/>
      <w:r w:rsidR="003E47EE">
        <w:t xml:space="preserve">The main metrics for this task is comparing train and test accuracy, along with looking at precision and recall. </w:t>
      </w:r>
      <w:sdt>
        <w:sdtPr>
          <w:id w:val="-139350315"/>
          <w:placeholder>
            <w:docPart w:val="E16D73CE2086C649A33639F0C4072AFD"/>
          </w:placeholder>
          <w:temporary/>
          <w:showingPlcHdr/>
          <w15:appearance w15:val="hidden"/>
        </w:sdtPr>
        <w:sdtContent>
          <w:r w:rsidR="003E47EE">
            <w:t>Want to insert a picture from your files or add a shape, text box, or table? You got it! On the Insert tab of the ribbon, just tap the option you need.</w:t>
          </w:r>
        </w:sdtContent>
      </w:sdt>
    </w:p>
    <w:p w14:paraId="6E10B163" w14:textId="2C68392D" w:rsidR="003E47EE" w:rsidRDefault="003E47EE" w:rsidP="003E47EE">
      <w:pPr>
        <w:pStyle w:val="Quote"/>
        <w:ind w:left="0"/>
        <w:jc w:val="center"/>
      </w:pPr>
      <w:r>
        <w:t>“</w:t>
      </w:r>
      <w:r>
        <w:t>Looks like we don’t have enough data</w:t>
      </w:r>
      <w:r>
        <w:t xml:space="preserve">.” – </w:t>
      </w:r>
      <w:r>
        <w:t>Ekrem Guzelyel</w:t>
      </w:r>
    </w:p>
    <w:p w14:paraId="6ECBA6A2" w14:textId="3FC1087A" w:rsidR="003A4BD9" w:rsidRDefault="003A4BD9" w:rsidP="003A4BD9">
      <w:pPr>
        <w:pStyle w:val="Heading2"/>
      </w:pPr>
      <w:r>
        <w:t>Communication</w:t>
      </w:r>
    </w:p>
    <w:p w14:paraId="15C48E77" w14:textId="77B54645" w:rsidR="003A4BD9" w:rsidRDefault="00B35244" w:rsidP="003A4BD9">
      <w:r>
        <w:t xml:space="preserve">Both of the undergraduate students worked separately on their own models. </w:t>
      </w:r>
    </w:p>
    <w:p w14:paraId="066DA16E" w14:textId="77777777" w:rsidR="003A4BD9" w:rsidRPr="003A4BD9" w:rsidRDefault="003A4BD9" w:rsidP="003A4BD9"/>
    <w:p w14:paraId="31227891" w14:textId="219FAABC" w:rsidR="003A4BD9" w:rsidRDefault="003A4BD9" w:rsidP="003A4BD9">
      <w:pPr>
        <w:pStyle w:val="Quote"/>
        <w:ind w:left="0"/>
        <w:jc w:val="center"/>
      </w:pPr>
      <w:r>
        <w:t>“</w:t>
      </w:r>
      <w:r>
        <w:t>Did you push your changes to Github?</w:t>
      </w:r>
      <w:r>
        <w:t xml:space="preserve">” – </w:t>
      </w:r>
      <w:r>
        <w:t>Syed Hasan Rizvi</w:t>
      </w:r>
    </w:p>
    <w:p w14:paraId="4CD0DF2A" w14:textId="0FD088EC" w:rsidR="00030E46" w:rsidRDefault="00030E46" w:rsidP="00030E46">
      <w:pPr>
        <w:pStyle w:val="Quote"/>
        <w:ind w:left="0"/>
        <w:jc w:val="center"/>
      </w:pPr>
      <w:r>
        <w:t>“</w:t>
      </w:r>
      <w:r>
        <w:t>No.</w:t>
      </w:r>
      <w:r>
        <w:t xml:space="preserve">” – </w:t>
      </w:r>
      <w:r>
        <w:t>Ekrem Guzelyel</w:t>
      </w:r>
    </w:p>
    <w:p w14:paraId="4D6E9412" w14:textId="77777777" w:rsidR="00030E46" w:rsidRPr="00030E46" w:rsidRDefault="00030E46" w:rsidP="00030E46"/>
    <w:p w14:paraId="5F1E5042" w14:textId="77777777" w:rsidR="003E47EE" w:rsidRDefault="003E47EE" w:rsidP="009949B9">
      <w:pPr>
        <w:pStyle w:val="Heading2"/>
      </w:pPr>
    </w:p>
    <w:p w14:paraId="67199AEF" w14:textId="77777777" w:rsidR="009949B9" w:rsidRDefault="009949B9" w:rsidP="009949B9">
      <w:pPr>
        <w:pStyle w:val="Heading2"/>
      </w:pPr>
      <w:r>
        <w:t>Logistic Regression</w:t>
      </w:r>
    </w:p>
    <w:p w14:paraId="5C599E63" w14:textId="77777777" w:rsidR="009949B9" w:rsidRDefault="009949B9" w:rsidP="009949B9">
      <w:r>
        <w:t xml:space="preserve">The main metrics for this task is comparing train and test accuracy, along with looking at precision and recall. </w:t>
      </w:r>
      <w:sdt>
        <w:sdtPr>
          <w:id w:val="87739814"/>
          <w:placeholder>
            <w:docPart w:val="3AF4AFC58E579F4EB90EB599A6B2E25D"/>
          </w:placeholder>
          <w:temporary/>
          <w:showingPlcHdr/>
          <w15:appearance w15:val="hidden"/>
        </w:sdtPr>
        <w:sdtContent>
          <w:r>
            <w:t>Want to insert a picture from your files or add a shape, text box, or table? You got it! On the Insert tab of the ribbon, just tap the option you need.</w:t>
          </w:r>
        </w:sdtContent>
      </w:sdt>
    </w:p>
    <w:p w14:paraId="164504A1" w14:textId="5ABE31A4" w:rsidR="00FC6995" w:rsidRDefault="00FC6995" w:rsidP="00FC6995">
      <w:pPr>
        <w:pStyle w:val="Quote"/>
        <w:ind w:left="0"/>
        <w:jc w:val="center"/>
      </w:pPr>
      <w:r>
        <w:t>“</w:t>
      </w:r>
      <w:r>
        <w:t xml:space="preserve">We use Logistic Regression as </w:t>
      </w:r>
      <w:r w:rsidR="00936496">
        <w:t xml:space="preserve">the </w:t>
      </w:r>
      <w:r>
        <w:t>baseline</w:t>
      </w:r>
      <w:r>
        <w:t xml:space="preserve">.” – </w:t>
      </w:r>
      <w:r>
        <w:t>Every ML Researcher Ever</w:t>
      </w:r>
    </w:p>
    <w:p w14:paraId="751E1474" w14:textId="7C7ADC07" w:rsidR="009949B9" w:rsidRDefault="009949B9" w:rsidP="009949B9"/>
    <w:p w14:paraId="4A89D840" w14:textId="77777777" w:rsidR="00C41990" w:rsidRDefault="00C41990" w:rsidP="002A5294"/>
    <w:p w14:paraId="2BD41DB8" w14:textId="1FA5C39A" w:rsidR="00C41990" w:rsidRDefault="00E23F6D" w:rsidP="00C41990">
      <w:pPr>
        <w:pStyle w:val="Heading2"/>
      </w:pPr>
      <w:r>
        <w:t>SVM</w:t>
      </w:r>
    </w:p>
    <w:p w14:paraId="0384ED98" w14:textId="77777777" w:rsidR="00C41990" w:rsidRDefault="00C41990" w:rsidP="00C41990">
      <w:r>
        <w:t xml:space="preserve">The main metrics for this task is comparing train and test accuracy, along with looking at precision and recall. </w:t>
      </w:r>
      <w:sdt>
        <w:sdtPr>
          <w:id w:val="1901711251"/>
          <w:placeholder>
            <w:docPart w:val="935825D27526E64F821D3E59C8ACCC7B"/>
          </w:placeholder>
          <w:temporary/>
          <w:showingPlcHdr/>
          <w15:appearance w15:val="hidden"/>
        </w:sdtPr>
        <w:sdtContent>
          <w:r>
            <w:t>Want to insert a picture from your files or add a shape, text box, or table? You got it! On the Insert tab of the ribbon, just tap the option you need.</w:t>
          </w:r>
        </w:sdtContent>
      </w:sdt>
    </w:p>
    <w:p w14:paraId="2539E259" w14:textId="05C390E8" w:rsidR="00C41990" w:rsidRDefault="00FC6995" w:rsidP="00FC6995">
      <w:pPr>
        <w:pStyle w:val="Quote"/>
        <w:ind w:left="0"/>
        <w:jc w:val="center"/>
      </w:pPr>
      <w:r>
        <w:t>“</w:t>
      </w:r>
      <w:r>
        <w:t>That’s an interesting idea</w:t>
      </w:r>
      <w:r>
        <w:t xml:space="preserve">.” – </w:t>
      </w:r>
      <w:r>
        <w:t>Caner Komurlu</w:t>
      </w:r>
    </w:p>
    <w:p w14:paraId="46C584A0" w14:textId="77777777" w:rsidR="00C41990" w:rsidRDefault="00C41990" w:rsidP="002A5294"/>
    <w:p w14:paraId="3A9ABDDE" w14:textId="77777777" w:rsidR="00FC6995" w:rsidRDefault="00FC6995" w:rsidP="002A5294"/>
    <w:p w14:paraId="25F203FC" w14:textId="02A2EEC8" w:rsidR="00C41990" w:rsidRDefault="00E23F6D" w:rsidP="00C41990">
      <w:pPr>
        <w:pStyle w:val="Heading2"/>
      </w:pPr>
      <w:r>
        <w:lastRenderedPageBreak/>
        <w:t>MNB</w:t>
      </w:r>
    </w:p>
    <w:p w14:paraId="508FA2AA" w14:textId="77777777" w:rsidR="00C41990" w:rsidRDefault="00C41990" w:rsidP="00C41990">
      <w:r>
        <w:t xml:space="preserve">The main metrics for this task is comparing train and test accuracy, along with looking at precision and recall. </w:t>
      </w:r>
      <w:sdt>
        <w:sdtPr>
          <w:id w:val="-1653605042"/>
          <w:placeholder>
            <w:docPart w:val="286763167EE5F149B439A87DC1BEB7CD"/>
          </w:placeholder>
          <w:temporary/>
          <w:showingPlcHdr/>
          <w15:appearance w15:val="hidden"/>
        </w:sdtPr>
        <w:sdtContent>
          <w:r>
            <w:t>Want to insert a picture from your files or add a shape, text box, or table? You got it! On the Insert tab of the ribbon, just tap the option you need.</w:t>
          </w:r>
        </w:sdtContent>
      </w:sdt>
    </w:p>
    <w:p w14:paraId="14D50964" w14:textId="7A2FD4D6" w:rsidR="00A5106B" w:rsidRDefault="00A5106B" w:rsidP="00A5106B">
      <w:pPr>
        <w:pStyle w:val="Quote"/>
        <w:ind w:left="0"/>
        <w:jc w:val="center"/>
      </w:pPr>
      <w:r>
        <w:t>“Stop, and take your time to breathe.” – Mustafa Bilgic</w:t>
      </w:r>
    </w:p>
    <w:p w14:paraId="31603A39" w14:textId="17E653F6" w:rsidR="00C41990" w:rsidRDefault="00C41990" w:rsidP="00C41990"/>
    <w:p w14:paraId="227DC9EA" w14:textId="77777777" w:rsidR="00C41990" w:rsidRDefault="00C41990" w:rsidP="002A5294"/>
    <w:p w14:paraId="3988AEFF" w14:textId="77777777" w:rsidR="00C41990" w:rsidRDefault="00C41990" w:rsidP="002A5294"/>
    <w:p w14:paraId="253A97A7" w14:textId="3ED9ABB6" w:rsidR="00C41990" w:rsidRDefault="00E23F6D" w:rsidP="00C41990">
      <w:pPr>
        <w:pStyle w:val="Heading2"/>
      </w:pPr>
      <w:r>
        <w:t>LSTM</w:t>
      </w:r>
    </w:p>
    <w:p w14:paraId="53D8A8C6" w14:textId="77777777" w:rsidR="00C41990" w:rsidRDefault="00C41990" w:rsidP="00C41990">
      <w:r>
        <w:t xml:space="preserve">The main metrics for this task is comparing train and test accuracy, along with looking at precision and recall. </w:t>
      </w:r>
      <w:sdt>
        <w:sdtPr>
          <w:id w:val="-301932218"/>
          <w:placeholder>
            <w:docPart w:val="8EFC50601899E44CA9BA447D0BC582AF"/>
          </w:placeholder>
          <w:temporary/>
          <w:showingPlcHdr/>
          <w15:appearance w15:val="hidden"/>
        </w:sdtPr>
        <w:sdtContent>
          <w:r>
            <w:t>Want to insert a picture from your files or add a shape, text box, or table? You got it! On the Insert tab of the ribbon, just tap the option you need.</w:t>
          </w:r>
        </w:sdtContent>
      </w:sdt>
    </w:p>
    <w:p w14:paraId="3E5E84A1" w14:textId="77777777" w:rsidR="00D21DD5" w:rsidRDefault="00D21DD5" w:rsidP="00D21DD5">
      <w:pPr>
        <w:pStyle w:val="Quote"/>
        <w:jc w:val="center"/>
      </w:pPr>
      <w:r>
        <w:t>“Did you try ConvLSTM layer?” – Anneke Soraya Hidayat</w:t>
      </w:r>
    </w:p>
    <w:p w14:paraId="0DE4D99A" w14:textId="77777777" w:rsidR="00C41990" w:rsidRDefault="00C41990" w:rsidP="002A5294"/>
    <w:p w14:paraId="5E04EF43" w14:textId="59C4DD0B" w:rsidR="00C41990" w:rsidRDefault="00D21DD5" w:rsidP="00C41990">
      <w:pPr>
        <w:pStyle w:val="Heading2"/>
      </w:pPr>
      <w:r>
        <w:t>CNN+LSTM</w:t>
      </w:r>
    </w:p>
    <w:p w14:paraId="7E5BC975" w14:textId="77777777" w:rsidR="00C41990" w:rsidRDefault="00C41990" w:rsidP="00C41990">
      <w:r>
        <w:t xml:space="preserve">The main metrics for this task is comparing train and test accuracy, along with looking at precision and recall. </w:t>
      </w:r>
      <w:sdt>
        <w:sdtPr>
          <w:id w:val="340432436"/>
          <w:placeholder>
            <w:docPart w:val="7169A401377C08449E41818D386C78E4"/>
          </w:placeholder>
          <w:temporary/>
          <w:showingPlcHdr/>
          <w15:appearance w15:val="hidden"/>
        </w:sdtPr>
        <w:sdtContent>
          <w:r>
            <w:t>Want to insert a picture from your files or add a shape, text box, or table? You got it! On the Insert tab of the ribbon, just tap the option you need.</w:t>
          </w:r>
        </w:sdtContent>
      </w:sdt>
    </w:p>
    <w:p w14:paraId="72D7D93B" w14:textId="19AA8935" w:rsidR="00D21DD5" w:rsidRDefault="00D21DD5" w:rsidP="00D21DD5">
      <w:pPr>
        <w:pStyle w:val="Quote"/>
        <w:jc w:val="center"/>
      </w:pPr>
      <w:r>
        <w:t xml:space="preserve"> </w:t>
      </w:r>
      <w:r>
        <w:t>“Ask Jay, he knows about CNNs better.” – Ruo Zhao</w:t>
      </w:r>
    </w:p>
    <w:p w14:paraId="224C91D4" w14:textId="5299C716" w:rsidR="00C41990" w:rsidRDefault="00C41990" w:rsidP="00C41990"/>
    <w:p w14:paraId="1F7C99CD" w14:textId="77777777" w:rsidR="00C41990" w:rsidRDefault="00C41990" w:rsidP="002A5294"/>
    <w:p w14:paraId="3F12B80C" w14:textId="5A489EC2" w:rsidR="00E23F6D" w:rsidRDefault="00E23F6D" w:rsidP="00E23F6D">
      <w:pPr>
        <w:pStyle w:val="Heading2"/>
      </w:pPr>
      <w:r>
        <w:t>GRU</w:t>
      </w:r>
    </w:p>
    <w:p w14:paraId="4C2B81DF" w14:textId="77777777" w:rsidR="00E23F6D" w:rsidRDefault="00E23F6D" w:rsidP="00E23F6D">
      <w:r>
        <w:t xml:space="preserve">The main metrics for this task is comparing train and test accuracy, along with looking at precision and recall. </w:t>
      </w:r>
      <w:sdt>
        <w:sdtPr>
          <w:id w:val="-930041116"/>
          <w:placeholder>
            <w:docPart w:val="95CE76389599204BA746E670C220DE52"/>
          </w:placeholder>
          <w:temporary/>
          <w:showingPlcHdr/>
          <w15:appearance w15:val="hidden"/>
        </w:sdtPr>
        <w:sdtContent>
          <w:r>
            <w:t>Want to insert a picture from your files or add a shape, text box, or table? You got it! On the Insert tab of the ribbon, just tap the option you need.</w:t>
          </w:r>
        </w:sdtContent>
      </w:sdt>
    </w:p>
    <w:p w14:paraId="75574E73" w14:textId="64677089" w:rsidR="009949B9" w:rsidRDefault="009949B9" w:rsidP="009949B9">
      <w:pPr>
        <w:pStyle w:val="Quote"/>
        <w:jc w:val="center"/>
      </w:pPr>
      <w:r>
        <w:t>“Aim for simplicity in Data Science. Real creativity won’t make things more complex. Instead, it will simplify them.” – Damien Duffy Mingle</w:t>
      </w:r>
    </w:p>
    <w:p w14:paraId="3C2215DD" w14:textId="4DE1A443" w:rsidR="00E23F6D" w:rsidRDefault="00E23F6D" w:rsidP="00E23F6D"/>
    <w:p w14:paraId="36DA0043" w14:textId="77777777" w:rsidR="00E23F6D" w:rsidRDefault="00E23F6D" w:rsidP="002A5294"/>
    <w:p w14:paraId="4815ED35" w14:textId="561097CF" w:rsidR="00E23F6D" w:rsidRDefault="00E23F6D" w:rsidP="00E23F6D">
      <w:pPr>
        <w:pStyle w:val="Heading1"/>
      </w:pPr>
      <w:r>
        <w:lastRenderedPageBreak/>
        <w:t>Results</w:t>
      </w:r>
    </w:p>
    <w:p w14:paraId="0C39E020" w14:textId="77777777" w:rsidR="00E23F6D" w:rsidRDefault="00E23F6D" w:rsidP="00E23F6D">
      <w:r>
        <w:t>Data means prediction power. However, sometimes you can’t have enough data only with human sources. In order to classify movie reviews by IMDB, we use EDUs. Naturally, labeling all EDUs by hand consumes too much valuable time. Our job as Undergraduate Research Assistants at ML Lab at IIT is to build an efficient model that predicts the labels for the EDUs. This way we would be able to have a bigger dataset to train the actual text classification model. Tasks include:</w:t>
      </w:r>
    </w:p>
    <w:p w14:paraId="2357E53F" w14:textId="77777777" w:rsidR="00E23F6D" w:rsidRDefault="00E23F6D" w:rsidP="00E23F6D">
      <w:pPr>
        <w:pStyle w:val="ListBullet"/>
      </w:pPr>
      <w:r>
        <w:t xml:space="preserve">Labeling more EDUs on top of already labeled 2000 data points. </w:t>
      </w:r>
    </w:p>
    <w:p w14:paraId="7E026F82" w14:textId="77777777" w:rsidR="00E23F6D" w:rsidRDefault="00E23F6D" w:rsidP="00E23F6D">
      <w:pPr>
        <w:pStyle w:val="ListBullet"/>
      </w:pPr>
      <w:r>
        <w:t xml:space="preserve">Trying different combinations of different approaches to train a model that maximize the performance. </w:t>
      </w:r>
    </w:p>
    <w:p w14:paraId="0126185B" w14:textId="462A9B18" w:rsidR="00E23F6D" w:rsidRDefault="00E23F6D" w:rsidP="00E23F6D">
      <w:pPr>
        <w:pStyle w:val="Heading2"/>
      </w:pPr>
      <w:r>
        <w:t>What I Have Learned</w:t>
      </w:r>
    </w:p>
    <w:p w14:paraId="2D80FCA1" w14:textId="77777777" w:rsidR="00E23F6D" w:rsidRDefault="00E23F6D" w:rsidP="00E23F6D">
      <w:r>
        <w:t xml:space="preserve">The main metrics for this task is comparing train and test accuracy, along with looking at precision and recall. </w:t>
      </w:r>
      <w:sdt>
        <w:sdtPr>
          <w:id w:val="329175349"/>
          <w:placeholder>
            <w:docPart w:val="8BAE94BEE1128C43BEEFF4C217155D81"/>
          </w:placeholder>
          <w:temporary/>
          <w:showingPlcHdr/>
          <w15:appearance w15:val="hidden"/>
        </w:sdtPr>
        <w:sdtContent>
          <w:r>
            <w:t>Want to insert a picture from your files or add a shape, text box, or table? You got it! On the Insert tab of the ribbon, just tap the option you need.</w:t>
          </w:r>
        </w:sdtContent>
      </w:sdt>
    </w:p>
    <w:p w14:paraId="15E0E5E8" w14:textId="5BF8ABBF" w:rsidR="00EA5B72" w:rsidRDefault="00EA5B72" w:rsidP="00EA5B72">
      <w:pPr>
        <w:pStyle w:val="Quote"/>
        <w:jc w:val="center"/>
      </w:pPr>
      <w:r>
        <w:t>“</w:t>
      </w:r>
      <w:r>
        <w:t>Communication!</w:t>
      </w:r>
      <w:r>
        <w:t>” – Anneke Soraya Hidayat</w:t>
      </w:r>
    </w:p>
    <w:p w14:paraId="48686E5A" w14:textId="73C10AD7" w:rsidR="00E23F6D" w:rsidRDefault="00E23F6D" w:rsidP="00E23F6D"/>
    <w:p w14:paraId="2741AA77" w14:textId="77777777" w:rsidR="00E23F6D" w:rsidRDefault="00E23F6D" w:rsidP="002A5294"/>
    <w:sectPr w:rsidR="00E23F6D">
      <w:footerReference w:type="default" r:id="rId8"/>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8B94E4" w14:textId="77777777" w:rsidR="00202F4F" w:rsidRDefault="00202F4F">
      <w:r>
        <w:separator/>
      </w:r>
    </w:p>
    <w:p w14:paraId="55DB9950" w14:textId="77777777" w:rsidR="00202F4F" w:rsidRDefault="00202F4F"/>
    <w:p w14:paraId="64956B86" w14:textId="77777777" w:rsidR="00202F4F" w:rsidRDefault="00202F4F"/>
  </w:endnote>
  <w:endnote w:type="continuationSeparator" w:id="0">
    <w:p w14:paraId="7CC8BECA" w14:textId="77777777" w:rsidR="00202F4F" w:rsidRDefault="00202F4F">
      <w:r>
        <w:continuationSeparator/>
      </w:r>
    </w:p>
    <w:p w14:paraId="3C4C3E19" w14:textId="77777777" w:rsidR="00202F4F" w:rsidRDefault="00202F4F"/>
    <w:p w14:paraId="53F72284" w14:textId="77777777" w:rsidR="00202F4F" w:rsidRDefault="00202F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35894"/>
      <w:docPartObj>
        <w:docPartGallery w:val="Page Numbers (Bottom of Page)"/>
        <w:docPartUnique/>
      </w:docPartObj>
    </w:sdtPr>
    <w:sdtEndPr>
      <w:rPr>
        <w:noProof/>
      </w:rPr>
    </w:sdtEndPr>
    <w:sdtContent>
      <w:p w14:paraId="4C18EB06" w14:textId="77777777" w:rsidR="003347B3" w:rsidRDefault="00202F4F">
        <w:pPr>
          <w:pStyle w:val="Footer"/>
        </w:pPr>
        <w:r>
          <w:fldChar w:fldCharType="begin"/>
        </w:r>
        <w:r>
          <w:instrText xml:space="preserve"> PAGE   \* MERGEFORMAT </w:instrText>
        </w:r>
        <w:r>
          <w:fldChar w:fldCharType="separate"/>
        </w:r>
        <w:r w:rsidR="00B35244">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24EEFA" w14:textId="77777777" w:rsidR="00202F4F" w:rsidRDefault="00202F4F">
      <w:r>
        <w:separator/>
      </w:r>
    </w:p>
    <w:p w14:paraId="70F0AA7C" w14:textId="77777777" w:rsidR="00202F4F" w:rsidRDefault="00202F4F"/>
    <w:p w14:paraId="5BC943B1" w14:textId="77777777" w:rsidR="00202F4F" w:rsidRDefault="00202F4F"/>
  </w:footnote>
  <w:footnote w:type="continuationSeparator" w:id="0">
    <w:p w14:paraId="77501866" w14:textId="77777777" w:rsidR="00202F4F" w:rsidRDefault="00202F4F">
      <w:r>
        <w:continuationSeparator/>
      </w:r>
    </w:p>
    <w:p w14:paraId="56C4FEB5" w14:textId="77777777" w:rsidR="00202F4F" w:rsidRDefault="00202F4F"/>
    <w:p w14:paraId="5E6C571E" w14:textId="77777777" w:rsidR="00202F4F" w:rsidRDefault="00202F4F"/>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0029364"/>
    <w:lvl w:ilvl="0">
      <w:start w:val="1"/>
      <w:numFmt w:val="decimal"/>
      <w:lvlText w:val="%1."/>
      <w:lvlJc w:val="left"/>
      <w:pPr>
        <w:tabs>
          <w:tab w:val="num" w:pos="1800"/>
        </w:tabs>
        <w:ind w:left="1800" w:hanging="360"/>
      </w:pPr>
    </w:lvl>
  </w:abstractNum>
  <w:abstractNum w:abstractNumId="1">
    <w:nsid w:val="FFFFFF7D"/>
    <w:multiLevelType w:val="singleLevel"/>
    <w:tmpl w:val="D270B25E"/>
    <w:lvl w:ilvl="0">
      <w:start w:val="1"/>
      <w:numFmt w:val="decimal"/>
      <w:lvlText w:val="%1."/>
      <w:lvlJc w:val="left"/>
      <w:pPr>
        <w:tabs>
          <w:tab w:val="num" w:pos="1440"/>
        </w:tabs>
        <w:ind w:left="1440" w:hanging="360"/>
      </w:pPr>
    </w:lvl>
  </w:abstractNum>
  <w:abstractNum w:abstractNumId="2">
    <w:nsid w:val="FFFFFF7E"/>
    <w:multiLevelType w:val="singleLevel"/>
    <w:tmpl w:val="1996E9A4"/>
    <w:lvl w:ilvl="0">
      <w:start w:val="1"/>
      <w:numFmt w:val="decimal"/>
      <w:lvlText w:val="%1."/>
      <w:lvlJc w:val="left"/>
      <w:pPr>
        <w:tabs>
          <w:tab w:val="num" w:pos="1080"/>
        </w:tabs>
        <w:ind w:left="1080" w:hanging="360"/>
      </w:pPr>
    </w:lvl>
  </w:abstractNum>
  <w:abstractNum w:abstractNumId="3">
    <w:nsid w:val="FFFFFF7F"/>
    <w:multiLevelType w:val="singleLevel"/>
    <w:tmpl w:val="31B4141E"/>
    <w:lvl w:ilvl="0">
      <w:start w:val="1"/>
      <w:numFmt w:val="decimal"/>
      <w:lvlText w:val="%1."/>
      <w:lvlJc w:val="left"/>
      <w:pPr>
        <w:tabs>
          <w:tab w:val="num" w:pos="720"/>
        </w:tabs>
        <w:ind w:left="720" w:hanging="360"/>
      </w:pPr>
    </w:lvl>
  </w:abstractNum>
  <w:abstractNum w:abstractNumId="4">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14"/>
  </w:num>
  <w:num w:numId="4">
    <w:abstractNumId w:val="12"/>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929"/>
    <w:rsid w:val="00030E46"/>
    <w:rsid w:val="00047929"/>
    <w:rsid w:val="000A20E3"/>
    <w:rsid w:val="001A3AE1"/>
    <w:rsid w:val="00202F4F"/>
    <w:rsid w:val="00275963"/>
    <w:rsid w:val="002A5294"/>
    <w:rsid w:val="003347B3"/>
    <w:rsid w:val="003A4BD9"/>
    <w:rsid w:val="003E47EE"/>
    <w:rsid w:val="003F3EE5"/>
    <w:rsid w:val="00417517"/>
    <w:rsid w:val="004307B9"/>
    <w:rsid w:val="00442E4A"/>
    <w:rsid w:val="00455C7B"/>
    <w:rsid w:val="00482AD2"/>
    <w:rsid w:val="00485670"/>
    <w:rsid w:val="004E5298"/>
    <w:rsid w:val="00596C0B"/>
    <w:rsid w:val="00657F00"/>
    <w:rsid w:val="006B1A18"/>
    <w:rsid w:val="00752887"/>
    <w:rsid w:val="007E11B3"/>
    <w:rsid w:val="008B4C6F"/>
    <w:rsid w:val="00936496"/>
    <w:rsid w:val="009949B9"/>
    <w:rsid w:val="00A5106B"/>
    <w:rsid w:val="00AC003E"/>
    <w:rsid w:val="00B35244"/>
    <w:rsid w:val="00C41990"/>
    <w:rsid w:val="00C97EA7"/>
    <w:rsid w:val="00CC20E8"/>
    <w:rsid w:val="00D21DD5"/>
    <w:rsid w:val="00E23F6D"/>
    <w:rsid w:val="00E56F4D"/>
    <w:rsid w:val="00E632A8"/>
    <w:rsid w:val="00EA5B72"/>
    <w:rsid w:val="00F05651"/>
    <w:rsid w:val="00F061F3"/>
    <w:rsid w:val="00FC6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9BF6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7EE"/>
    <w:pPr>
      <w:spacing w:after="0" w:line="240" w:lineRule="auto"/>
    </w:pPr>
    <w:rPr>
      <w:rFonts w:ascii="Times New Roman" w:hAnsi="Times New Roman" w:cs="Times New Roman"/>
      <w:color w:val="auto"/>
      <w:lang w:eastAsia="en-US"/>
    </w:rPr>
  </w:style>
  <w:style w:type="paragraph" w:styleId="Heading1">
    <w:name w:val="heading 1"/>
    <w:basedOn w:val="Normal"/>
    <w:next w:val="Normal"/>
    <w:link w:val="Heading1Char"/>
    <w:uiPriority w:val="9"/>
    <w:qFormat/>
    <w:pPr>
      <w:keepNext/>
      <w:keepLines/>
      <w:spacing w:before="400" w:after="240"/>
      <w:contextualSpacing/>
      <w:outlineLvl w:val="0"/>
    </w:pPr>
    <w:rPr>
      <w:rFonts w:asciiTheme="majorHAnsi" w:eastAsiaTheme="majorEastAsia" w:hAnsiTheme="majorHAnsi" w:cstheme="majorBidi"/>
      <w:color w:val="000000" w:themeColor="text1"/>
      <w:sz w:val="42"/>
      <w:szCs w:val="32"/>
      <w:lang w:eastAsia="ja-JP"/>
    </w:rPr>
  </w:style>
  <w:style w:type="paragraph" w:styleId="Heading2">
    <w:name w:val="heading 2"/>
    <w:basedOn w:val="Normal"/>
    <w:next w:val="Normal"/>
    <w:link w:val="Heading2Char"/>
    <w:uiPriority w:val="9"/>
    <w:unhideWhenUsed/>
    <w:qFormat/>
    <w:pPr>
      <w:keepNext/>
      <w:keepLines/>
      <w:spacing w:before="400" w:after="240"/>
      <w:outlineLvl w:val="1"/>
    </w:pPr>
    <w:rPr>
      <w:rFonts w:asciiTheme="majorHAnsi" w:eastAsiaTheme="majorEastAsia" w:hAnsiTheme="majorHAnsi" w:cstheme="majorBidi"/>
      <w:color w:val="000000" w:themeColor="text1"/>
      <w:sz w:val="36"/>
      <w:szCs w:val="26"/>
      <w:lang w:eastAsia="ja-JP"/>
    </w:rPr>
  </w:style>
  <w:style w:type="paragraph" w:styleId="Heading3">
    <w:name w:val="heading 3"/>
    <w:basedOn w:val="Normal"/>
    <w:next w:val="Normal"/>
    <w:link w:val="Heading3Char"/>
    <w:uiPriority w:val="9"/>
    <w:semiHidden/>
    <w:unhideWhenUsed/>
    <w:qFormat/>
    <w:pPr>
      <w:keepNext/>
      <w:keepLines/>
      <w:spacing w:before="400" w:after="240"/>
      <w:outlineLvl w:val="2"/>
    </w:pPr>
    <w:rPr>
      <w:rFonts w:asciiTheme="majorHAnsi" w:eastAsiaTheme="majorEastAsia" w:hAnsiTheme="majorHAnsi" w:cstheme="majorBidi"/>
      <w:color w:val="000000" w:themeColor="text1"/>
      <w:sz w:val="30"/>
      <w:lang w:eastAsia="ja-JP"/>
    </w:rPr>
  </w:style>
  <w:style w:type="paragraph" w:styleId="Heading4">
    <w:name w:val="heading 4"/>
    <w:basedOn w:val="Normal"/>
    <w:next w:val="Normal"/>
    <w:link w:val="Heading4Char"/>
    <w:uiPriority w:val="9"/>
    <w:semiHidden/>
    <w:unhideWhenUsed/>
    <w:qFormat/>
    <w:pPr>
      <w:keepNext/>
      <w:keepLines/>
      <w:spacing w:before="400" w:after="240"/>
      <w:outlineLvl w:val="3"/>
    </w:pPr>
    <w:rPr>
      <w:rFonts w:asciiTheme="majorHAnsi" w:eastAsiaTheme="majorEastAsia" w:hAnsiTheme="majorHAnsi" w:cstheme="majorBidi"/>
      <w:i/>
      <w:iCs/>
      <w:color w:val="000000" w:themeColor="text1"/>
      <w:sz w:val="30"/>
      <w:lang w:eastAsia="ja-JP"/>
    </w:rPr>
  </w:style>
  <w:style w:type="paragraph" w:styleId="Heading5">
    <w:name w:val="heading 5"/>
    <w:basedOn w:val="Normal"/>
    <w:next w:val="Normal"/>
    <w:link w:val="Heading5Char"/>
    <w:uiPriority w:val="9"/>
    <w:semiHidden/>
    <w:unhideWhenUsed/>
    <w:qFormat/>
    <w:pPr>
      <w:keepNext/>
      <w:keepLines/>
      <w:spacing w:before="400" w:after="240"/>
      <w:contextualSpacing/>
      <w:outlineLvl w:val="4"/>
    </w:pPr>
    <w:rPr>
      <w:rFonts w:asciiTheme="majorHAnsi" w:eastAsiaTheme="majorEastAsia" w:hAnsiTheme="majorHAnsi" w:cstheme="majorBidi"/>
      <w:b/>
      <w:color w:val="595959" w:themeColor="text1" w:themeTint="A6"/>
      <w:sz w:val="30"/>
      <w:lang w:eastAsia="ja-JP"/>
    </w:rPr>
  </w:style>
  <w:style w:type="paragraph" w:styleId="Heading6">
    <w:name w:val="heading 6"/>
    <w:basedOn w:val="Normal"/>
    <w:next w:val="Normal"/>
    <w:link w:val="Heading6Char"/>
    <w:uiPriority w:val="9"/>
    <w:semiHidden/>
    <w:unhideWhenUsed/>
    <w:qFormat/>
    <w:pPr>
      <w:keepNext/>
      <w:keepLines/>
      <w:spacing w:before="400" w:after="240"/>
      <w:contextualSpacing/>
      <w:outlineLvl w:val="5"/>
    </w:pPr>
    <w:rPr>
      <w:rFonts w:asciiTheme="majorHAnsi" w:eastAsiaTheme="majorEastAsia" w:hAnsiTheme="majorHAnsi" w:cstheme="majorBidi"/>
      <w:b/>
      <w:i/>
      <w:color w:val="595959" w:themeColor="text1" w:themeTint="A6"/>
      <w:sz w:val="30"/>
      <w:lang w:eastAsia="ja-JP"/>
    </w:rPr>
  </w:style>
  <w:style w:type="paragraph" w:styleId="Heading7">
    <w:name w:val="heading 7"/>
    <w:basedOn w:val="Normal"/>
    <w:next w:val="Normal"/>
    <w:link w:val="Heading7Char"/>
    <w:uiPriority w:val="9"/>
    <w:semiHidden/>
    <w:unhideWhenUsed/>
    <w:qFormat/>
    <w:pPr>
      <w:keepNext/>
      <w:keepLines/>
      <w:spacing w:before="400" w:after="240"/>
      <w:contextualSpacing/>
      <w:outlineLvl w:val="6"/>
    </w:pPr>
    <w:rPr>
      <w:rFonts w:asciiTheme="majorHAnsi" w:eastAsiaTheme="majorEastAsia" w:hAnsiTheme="majorHAnsi" w:cstheme="majorBidi"/>
      <w:iCs/>
      <w:color w:val="595959" w:themeColor="text1" w:themeTint="A6"/>
      <w:sz w:val="30"/>
      <w:lang w:eastAsia="ja-JP"/>
    </w:rPr>
  </w:style>
  <w:style w:type="paragraph" w:styleId="Heading8">
    <w:name w:val="heading 8"/>
    <w:basedOn w:val="Normal"/>
    <w:next w:val="Normal"/>
    <w:link w:val="Heading8Char"/>
    <w:uiPriority w:val="9"/>
    <w:semiHidden/>
    <w:unhideWhenUsed/>
    <w:qFormat/>
    <w:pPr>
      <w:keepNext/>
      <w:keepLines/>
      <w:spacing w:before="400" w:after="240"/>
      <w:contextualSpacing/>
      <w:outlineLvl w:val="7"/>
    </w:pPr>
    <w:rPr>
      <w:rFonts w:asciiTheme="majorHAnsi" w:eastAsiaTheme="majorEastAsia" w:hAnsiTheme="majorHAnsi" w:cstheme="majorBidi"/>
      <w:i/>
      <w:color w:val="595959" w:themeColor="text1" w:themeTint="A6"/>
      <w:sz w:val="30"/>
      <w:szCs w:val="21"/>
      <w:lang w:eastAsia="ja-JP"/>
    </w:rPr>
  </w:style>
  <w:style w:type="paragraph" w:styleId="Heading9">
    <w:name w:val="heading 9"/>
    <w:basedOn w:val="Normal"/>
    <w:next w:val="Normal"/>
    <w:link w:val="Heading9Char"/>
    <w:uiPriority w:val="9"/>
    <w:semiHidden/>
    <w:unhideWhenUsed/>
    <w:qFormat/>
    <w:pPr>
      <w:keepNext/>
      <w:keepLines/>
      <w:spacing w:before="400" w:after="240"/>
      <w:contextualSpacing/>
      <w:outlineLvl w:val="8"/>
    </w:pPr>
    <w:rPr>
      <w:rFonts w:asciiTheme="majorHAnsi" w:eastAsiaTheme="majorEastAsia" w:hAnsiTheme="majorHAnsi" w:cstheme="majorBidi"/>
      <w:b/>
      <w:iCs/>
      <w:color w:val="595959" w:themeColor="text1" w:themeTint="A6"/>
      <w:sz w:val="26"/>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contextualSpacing/>
    </w:pPr>
    <w:rPr>
      <w:rFonts w:asciiTheme="minorHAnsi" w:eastAsiaTheme="minorEastAsia" w:hAnsiTheme="minorHAnsi" w:cstheme="minorBidi"/>
      <w:color w:val="000000" w:themeColor="text1"/>
      <w:sz w:val="32"/>
      <w:lang w:eastAsia="ja-JP"/>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after="240"/>
      <w:contextualSpacing/>
    </w:pPr>
    <w:rPr>
      <w:rFonts w:asciiTheme="majorHAnsi" w:eastAsiaTheme="majorEastAsia" w:hAnsiTheme="majorHAnsi" w:cstheme="majorBidi"/>
      <w:color w:val="000000" w:themeColor="text1"/>
      <w:kern w:val="28"/>
      <w:sz w:val="56"/>
      <w:szCs w:val="56"/>
      <w:lang w:eastAsia="ja-JP"/>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spacing w:after="240" w:line="312" w:lineRule="auto"/>
    </w:pPr>
    <w:rPr>
      <w:rFonts w:asciiTheme="minorHAnsi" w:hAnsiTheme="minorHAnsi" w:cstheme="minorBidi"/>
      <w:color w:val="000000" w:themeColor="text1"/>
      <w:lang w:eastAsia="ja-JP"/>
    </w:rPr>
  </w:style>
  <w:style w:type="paragraph" w:styleId="IntenseQuote">
    <w:name w:val="Intense Quote"/>
    <w:basedOn w:val="Normal"/>
    <w:next w:val="Normal"/>
    <w:link w:val="IntenseQuoteChar"/>
    <w:uiPriority w:val="30"/>
    <w:semiHidden/>
    <w:unhideWhenUsed/>
    <w:qFormat/>
    <w:pPr>
      <w:spacing w:before="240" w:after="240" w:line="312" w:lineRule="auto"/>
      <w:ind w:left="490" w:right="490"/>
      <w:contextualSpacing/>
    </w:pPr>
    <w:rPr>
      <w:rFonts w:asciiTheme="minorHAnsi" w:hAnsiTheme="minorHAnsi" w:cstheme="minorBidi"/>
      <w:i/>
      <w:iCs/>
      <w:color w:val="000000" w:themeColor="text1"/>
      <w:sz w:val="30"/>
      <w:lang w:eastAsia="ja-JP"/>
    </w:rPr>
  </w:style>
  <w:style w:type="paragraph" w:styleId="Quote">
    <w:name w:val="Quote"/>
    <w:basedOn w:val="Normal"/>
    <w:next w:val="Normal"/>
    <w:link w:val="QuoteChar"/>
    <w:uiPriority w:val="29"/>
    <w:qFormat/>
    <w:pPr>
      <w:spacing w:before="240" w:after="240" w:line="312" w:lineRule="auto"/>
      <w:ind w:left="490" w:right="490"/>
    </w:pPr>
    <w:rPr>
      <w:rFonts w:asciiTheme="minorHAnsi" w:hAnsiTheme="minorHAnsi" w:cstheme="minorBidi"/>
      <w:i/>
      <w:iCs/>
      <w:color w:val="404040" w:themeColor="text1" w:themeTint="BF"/>
      <w:lang w:eastAsia="ja-JP"/>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spacing w:after="240" w:line="312" w:lineRule="auto"/>
    </w:pPr>
    <w:rPr>
      <w:rFonts w:asciiTheme="minorHAnsi" w:hAnsiTheme="minorHAnsi" w:cstheme="minorBidi"/>
      <w:color w:val="000000" w:themeColor="text1"/>
      <w:lang w:eastAsia="ja-JP"/>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Normal"/>
    <w:uiPriority w:val="3"/>
    <w:qFormat/>
    <w:pPr>
      <w:pBdr>
        <w:bottom w:val="single" w:sz="8" w:space="17" w:color="000000" w:themeColor="text1"/>
      </w:pBdr>
      <w:spacing w:after="640"/>
      <w:contextualSpacing/>
    </w:pPr>
    <w:rPr>
      <w:rFonts w:asciiTheme="minorHAnsi" w:hAnsiTheme="minorHAnsi" w:cstheme="minorBidi"/>
      <w:color w:val="000000" w:themeColor="text1"/>
      <w:lang w:eastAsia="ja-JP"/>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pPr>
    <w:rPr>
      <w:rFonts w:asciiTheme="minorHAnsi" w:hAnsiTheme="minorHAnsi" w:cstheme="minorBidi"/>
      <w:i/>
      <w:iCs/>
      <w:color w:val="000000" w:themeColor="text1"/>
      <w:sz w:val="20"/>
      <w:szCs w:val="18"/>
      <w:lang w:eastAsia="ja-JP"/>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rPr>
      <w:rFonts w:asciiTheme="minorHAnsi" w:hAnsiTheme="minorHAnsi" w:cstheme="minorBidi"/>
      <w:color w:val="000000" w:themeColor="text1"/>
      <w:lang w:eastAsia="ja-JP"/>
    </w:r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rPr>
      <w:rFonts w:asciiTheme="minorHAnsi" w:hAnsiTheme="minorHAnsi" w:cstheme="minorBidi"/>
      <w:color w:val="000000" w:themeColor="text1"/>
      <w:lang w:eastAsia="ja-JP"/>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198048">
      <w:bodyDiv w:val="1"/>
      <w:marLeft w:val="0"/>
      <w:marRight w:val="0"/>
      <w:marTop w:val="0"/>
      <w:marBottom w:val="0"/>
      <w:divBdr>
        <w:top w:val="none" w:sz="0" w:space="0" w:color="auto"/>
        <w:left w:val="none" w:sz="0" w:space="0" w:color="auto"/>
        <w:bottom w:val="none" w:sz="0" w:space="0" w:color="auto"/>
        <w:right w:val="none" w:sz="0" w:space="0" w:color="auto"/>
      </w:divBdr>
    </w:div>
    <w:div w:id="1140462391">
      <w:bodyDiv w:val="1"/>
      <w:marLeft w:val="0"/>
      <w:marRight w:val="0"/>
      <w:marTop w:val="0"/>
      <w:marBottom w:val="0"/>
      <w:divBdr>
        <w:top w:val="none" w:sz="0" w:space="0" w:color="auto"/>
        <w:left w:val="none" w:sz="0" w:space="0" w:color="auto"/>
        <w:bottom w:val="none" w:sz="0" w:space="0" w:color="auto"/>
        <w:right w:val="none" w:sz="0" w:space="0" w:color="auto"/>
      </w:divBdr>
    </w:div>
    <w:div w:id="213471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ekremguzelyel/Library/Containers/com.microsoft.Word/Data/Library/Caches/TM10002081/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A11A78E7E1DE448A2C190D02EAE2052"/>
        <w:category>
          <w:name w:val="General"/>
          <w:gallery w:val="placeholder"/>
        </w:category>
        <w:types>
          <w:type w:val="bbPlcHdr"/>
        </w:types>
        <w:behaviors>
          <w:behavior w:val="content"/>
        </w:behaviors>
        <w:guid w:val="{D0C7B066-95E1-9D47-9453-A11A1B13F5DB}"/>
      </w:docPartPr>
      <w:docPartBody>
        <w:p w:rsidR="00000000" w:rsidRDefault="00F30FF7">
          <w:pPr>
            <w:pStyle w:val="2A11A78E7E1DE448A2C190D02EAE2052"/>
          </w:pPr>
          <w:r>
            <w:t>Text</w:t>
          </w:r>
        </w:p>
      </w:docPartBody>
    </w:docPart>
    <w:docPart>
      <w:docPartPr>
        <w:name w:val="063C9D2B35C13E46B8CB3463E9FDB9C1"/>
        <w:category>
          <w:name w:val="General"/>
          <w:gallery w:val="placeholder"/>
        </w:category>
        <w:types>
          <w:type w:val="bbPlcHdr"/>
        </w:types>
        <w:behaviors>
          <w:behavior w:val="content"/>
        </w:behaviors>
        <w:guid w:val="{6CBB7F37-E04A-954F-B48B-66AA237BE988}"/>
      </w:docPartPr>
      <w:docPartBody>
        <w:p w:rsidR="00000000" w:rsidRDefault="00F30FF7">
          <w:pPr>
            <w:pStyle w:val="063C9D2B35C13E46B8CB3463E9FDB9C1"/>
          </w:pPr>
          <w:r>
            <w:t>123.45</w:t>
          </w:r>
        </w:p>
      </w:docPartBody>
    </w:docPart>
    <w:docPart>
      <w:docPartPr>
        <w:name w:val="3F8D21FDBA24ED4DA7F6649BA76B8310"/>
        <w:category>
          <w:name w:val="General"/>
          <w:gallery w:val="placeholder"/>
        </w:category>
        <w:types>
          <w:type w:val="bbPlcHdr"/>
        </w:types>
        <w:behaviors>
          <w:behavior w:val="content"/>
        </w:behaviors>
        <w:guid w:val="{8E9D5BC7-AE1E-F140-A7A3-1023E2565C5C}"/>
      </w:docPartPr>
      <w:docPartBody>
        <w:p w:rsidR="00000000" w:rsidRDefault="00F30FF7">
          <w:pPr>
            <w:pStyle w:val="3F8D21FDBA24ED4DA7F6649BA76B8310"/>
          </w:pPr>
          <w:r>
            <w:t>Text</w:t>
          </w:r>
        </w:p>
      </w:docPartBody>
    </w:docPart>
    <w:docPart>
      <w:docPartPr>
        <w:name w:val="1A27AC63AB10114C8384571BCCC33B72"/>
        <w:category>
          <w:name w:val="General"/>
          <w:gallery w:val="placeholder"/>
        </w:category>
        <w:types>
          <w:type w:val="bbPlcHdr"/>
        </w:types>
        <w:behaviors>
          <w:behavior w:val="content"/>
        </w:behaviors>
        <w:guid w:val="{80304845-7101-574E-8DD9-88B80D308D3E}"/>
      </w:docPartPr>
      <w:docPartBody>
        <w:p w:rsidR="00000000" w:rsidRDefault="00F30FF7">
          <w:pPr>
            <w:pStyle w:val="1A27AC63AB10114C8384571BCCC33B72"/>
          </w:pPr>
          <w:r>
            <w:t>123.45</w:t>
          </w:r>
        </w:p>
      </w:docPartBody>
    </w:docPart>
    <w:docPart>
      <w:docPartPr>
        <w:name w:val="935825D27526E64F821D3E59C8ACCC7B"/>
        <w:category>
          <w:name w:val="General"/>
          <w:gallery w:val="placeholder"/>
        </w:category>
        <w:types>
          <w:type w:val="bbPlcHdr"/>
        </w:types>
        <w:behaviors>
          <w:behavior w:val="content"/>
        </w:behaviors>
        <w:guid w:val="{80EAEEDD-1502-DF4E-B1DC-6347FF33A672}"/>
      </w:docPartPr>
      <w:docPartBody>
        <w:p w:rsidR="00000000" w:rsidRDefault="001B0DCE" w:rsidP="001B0DCE">
          <w:pPr>
            <w:pStyle w:val="935825D27526E64F821D3E59C8ACCC7B"/>
          </w:pPr>
          <w:r>
            <w:t>Want to insert a picture from your files or add a shape, text box, or table? You got it! On the Insert tab of the ribbon, just tap the option you need.</w:t>
          </w:r>
        </w:p>
      </w:docPartBody>
    </w:docPart>
    <w:docPart>
      <w:docPartPr>
        <w:name w:val="286763167EE5F149B439A87DC1BEB7CD"/>
        <w:category>
          <w:name w:val="General"/>
          <w:gallery w:val="placeholder"/>
        </w:category>
        <w:types>
          <w:type w:val="bbPlcHdr"/>
        </w:types>
        <w:behaviors>
          <w:behavior w:val="content"/>
        </w:behaviors>
        <w:guid w:val="{ACD148F9-6693-4544-817D-392D1E83B1F5}"/>
      </w:docPartPr>
      <w:docPartBody>
        <w:p w:rsidR="00000000" w:rsidRDefault="001B0DCE" w:rsidP="001B0DCE">
          <w:pPr>
            <w:pStyle w:val="286763167EE5F149B439A87DC1BEB7CD"/>
          </w:pPr>
          <w:r>
            <w:t>Want to insert a picture from your files or add a shape, text box, or table? You got it! On the Insert tab of the ribbon, just tap the option you need.</w:t>
          </w:r>
        </w:p>
      </w:docPartBody>
    </w:docPart>
    <w:docPart>
      <w:docPartPr>
        <w:name w:val="8EFC50601899E44CA9BA447D0BC582AF"/>
        <w:category>
          <w:name w:val="General"/>
          <w:gallery w:val="placeholder"/>
        </w:category>
        <w:types>
          <w:type w:val="bbPlcHdr"/>
        </w:types>
        <w:behaviors>
          <w:behavior w:val="content"/>
        </w:behaviors>
        <w:guid w:val="{58726512-E67B-FC4B-995E-52772751DE94}"/>
      </w:docPartPr>
      <w:docPartBody>
        <w:p w:rsidR="00000000" w:rsidRDefault="001B0DCE" w:rsidP="001B0DCE">
          <w:pPr>
            <w:pStyle w:val="8EFC50601899E44CA9BA447D0BC582AF"/>
          </w:pPr>
          <w:r>
            <w:t>Want to insert a picture from your files or add a shape, text box, or table? You got it! On the Insert tab of the ribbon, just tap the option you need.</w:t>
          </w:r>
        </w:p>
      </w:docPartBody>
    </w:docPart>
    <w:docPart>
      <w:docPartPr>
        <w:name w:val="7169A401377C08449E41818D386C78E4"/>
        <w:category>
          <w:name w:val="General"/>
          <w:gallery w:val="placeholder"/>
        </w:category>
        <w:types>
          <w:type w:val="bbPlcHdr"/>
        </w:types>
        <w:behaviors>
          <w:behavior w:val="content"/>
        </w:behaviors>
        <w:guid w:val="{0B24D1DB-0ECD-2246-98CC-1323BA41C344}"/>
      </w:docPartPr>
      <w:docPartBody>
        <w:p w:rsidR="00000000" w:rsidRDefault="001B0DCE" w:rsidP="001B0DCE">
          <w:pPr>
            <w:pStyle w:val="7169A401377C08449E41818D386C78E4"/>
          </w:pPr>
          <w:r>
            <w:t>Want to insert a picture from your files or add a shape, text box, or table? You got it! On the Insert tab of the ribbon, just tap the option you need.</w:t>
          </w:r>
        </w:p>
      </w:docPartBody>
    </w:docPart>
    <w:docPart>
      <w:docPartPr>
        <w:name w:val="95CE76389599204BA746E670C220DE52"/>
        <w:category>
          <w:name w:val="General"/>
          <w:gallery w:val="placeholder"/>
        </w:category>
        <w:types>
          <w:type w:val="bbPlcHdr"/>
        </w:types>
        <w:behaviors>
          <w:behavior w:val="content"/>
        </w:behaviors>
        <w:guid w:val="{DDF6189C-A338-3040-98B5-3421829311FD}"/>
      </w:docPartPr>
      <w:docPartBody>
        <w:p w:rsidR="00000000" w:rsidRDefault="001B0DCE" w:rsidP="001B0DCE">
          <w:pPr>
            <w:pStyle w:val="95CE76389599204BA746E670C220DE52"/>
          </w:pPr>
          <w:r>
            <w:t>Want to insert a picture from your files or add a shape, text box, or table? You got it! On the Insert tab of the ribbon, just tap the option you need.</w:t>
          </w:r>
        </w:p>
      </w:docPartBody>
    </w:docPart>
    <w:docPart>
      <w:docPartPr>
        <w:name w:val="8BAE94BEE1128C43BEEFF4C217155D81"/>
        <w:category>
          <w:name w:val="General"/>
          <w:gallery w:val="placeholder"/>
        </w:category>
        <w:types>
          <w:type w:val="bbPlcHdr"/>
        </w:types>
        <w:behaviors>
          <w:behavior w:val="content"/>
        </w:behaviors>
        <w:guid w:val="{B65A84F1-80A7-EB49-9EC4-1DC55E3DBADB}"/>
      </w:docPartPr>
      <w:docPartBody>
        <w:p w:rsidR="00000000" w:rsidRDefault="001B0DCE" w:rsidP="001B0DCE">
          <w:pPr>
            <w:pStyle w:val="8BAE94BEE1128C43BEEFF4C217155D81"/>
          </w:pPr>
          <w:r>
            <w:t>Want to insert a picture from your files or add a shape, text box, or table? You got it! On the Insert tab of the ribbon, just tap the option you need.</w:t>
          </w:r>
        </w:p>
      </w:docPartBody>
    </w:docPart>
    <w:docPart>
      <w:docPartPr>
        <w:name w:val="3AF4AFC58E579F4EB90EB599A6B2E25D"/>
        <w:category>
          <w:name w:val="General"/>
          <w:gallery w:val="placeholder"/>
        </w:category>
        <w:types>
          <w:type w:val="bbPlcHdr"/>
        </w:types>
        <w:behaviors>
          <w:behavior w:val="content"/>
        </w:behaviors>
        <w:guid w:val="{37F536B1-8C1F-804E-9039-E57D32621EC4}"/>
      </w:docPartPr>
      <w:docPartBody>
        <w:p w:rsidR="00000000" w:rsidRDefault="001B0DCE" w:rsidP="001B0DCE">
          <w:pPr>
            <w:pStyle w:val="3AF4AFC58E579F4EB90EB599A6B2E25D"/>
          </w:pPr>
          <w:r>
            <w:t>Want to insert a picture from your files or add a shape, text box, or table? You got it! On the Insert tab of the ribbon, just tap the option you need.</w:t>
          </w:r>
        </w:p>
      </w:docPartBody>
    </w:docPart>
    <w:docPart>
      <w:docPartPr>
        <w:name w:val="43F04628043FB44BA01FB31377FBA257"/>
        <w:category>
          <w:name w:val="General"/>
          <w:gallery w:val="placeholder"/>
        </w:category>
        <w:types>
          <w:type w:val="bbPlcHdr"/>
        </w:types>
        <w:behaviors>
          <w:behavior w:val="content"/>
        </w:behaviors>
        <w:guid w:val="{87FAC47A-533B-FF47-AAFE-DC90D828997C}"/>
      </w:docPartPr>
      <w:docPartBody>
        <w:p w:rsidR="00000000" w:rsidRDefault="001B0DCE" w:rsidP="001B0DCE">
          <w:pPr>
            <w:pStyle w:val="43F04628043FB44BA01FB31377FBA257"/>
          </w:pPr>
          <w:r>
            <w:t>Text</w:t>
          </w:r>
        </w:p>
      </w:docPartBody>
    </w:docPart>
    <w:docPart>
      <w:docPartPr>
        <w:name w:val="AEAEB3528F2C354580AE687A6BDDF9FF"/>
        <w:category>
          <w:name w:val="General"/>
          <w:gallery w:val="placeholder"/>
        </w:category>
        <w:types>
          <w:type w:val="bbPlcHdr"/>
        </w:types>
        <w:behaviors>
          <w:behavior w:val="content"/>
        </w:behaviors>
        <w:guid w:val="{191A02EC-3C10-7F46-8A83-F5B020E23369}"/>
      </w:docPartPr>
      <w:docPartBody>
        <w:p w:rsidR="00000000" w:rsidRDefault="001B0DCE" w:rsidP="001B0DCE">
          <w:pPr>
            <w:pStyle w:val="AEAEB3528F2C354580AE687A6BDDF9FF"/>
          </w:pPr>
          <w:r>
            <w:t>Text</w:t>
          </w:r>
        </w:p>
      </w:docPartBody>
    </w:docPart>
    <w:docPart>
      <w:docPartPr>
        <w:name w:val="9963BBC163F20243B31510F26B96F8A1"/>
        <w:category>
          <w:name w:val="General"/>
          <w:gallery w:val="placeholder"/>
        </w:category>
        <w:types>
          <w:type w:val="bbPlcHdr"/>
        </w:types>
        <w:behaviors>
          <w:behavior w:val="content"/>
        </w:behaviors>
        <w:guid w:val="{143E0599-DE20-FA40-93B1-F4AE99EE0298}"/>
      </w:docPartPr>
      <w:docPartBody>
        <w:p w:rsidR="00000000" w:rsidRDefault="001B0DCE" w:rsidP="001B0DCE">
          <w:pPr>
            <w:pStyle w:val="9963BBC163F20243B31510F26B96F8A1"/>
          </w:pPr>
          <w:r>
            <w:t>Text</w:t>
          </w:r>
        </w:p>
      </w:docPartBody>
    </w:docPart>
    <w:docPart>
      <w:docPartPr>
        <w:name w:val="1D95E01EB397DF43B74EFFE1128636D6"/>
        <w:category>
          <w:name w:val="General"/>
          <w:gallery w:val="placeholder"/>
        </w:category>
        <w:types>
          <w:type w:val="bbPlcHdr"/>
        </w:types>
        <w:behaviors>
          <w:behavior w:val="content"/>
        </w:behaviors>
        <w:guid w:val="{DB5FA816-C548-C846-ADF7-AE99376D10CF}"/>
      </w:docPartPr>
      <w:docPartBody>
        <w:p w:rsidR="00000000" w:rsidRDefault="001B0DCE" w:rsidP="001B0DCE">
          <w:pPr>
            <w:pStyle w:val="1D95E01EB397DF43B74EFFE1128636D6"/>
          </w:pPr>
          <w:r>
            <w:t>Text</w:t>
          </w:r>
        </w:p>
      </w:docPartBody>
    </w:docPart>
    <w:docPart>
      <w:docPartPr>
        <w:name w:val="CCBE9626721ED64EB674F930CEB616BC"/>
        <w:category>
          <w:name w:val="General"/>
          <w:gallery w:val="placeholder"/>
        </w:category>
        <w:types>
          <w:type w:val="bbPlcHdr"/>
        </w:types>
        <w:behaviors>
          <w:behavior w:val="content"/>
        </w:behaviors>
        <w:guid w:val="{D39CDC46-1140-1B4E-8A46-5CB9D524C108}"/>
      </w:docPartPr>
      <w:docPartBody>
        <w:p w:rsidR="00000000" w:rsidRDefault="001B0DCE" w:rsidP="001B0DCE">
          <w:pPr>
            <w:pStyle w:val="CCBE9626721ED64EB674F930CEB616BC"/>
          </w:pPr>
          <w:r>
            <w:t>Text</w:t>
          </w:r>
        </w:p>
      </w:docPartBody>
    </w:docPart>
    <w:docPart>
      <w:docPartPr>
        <w:name w:val="E16D73CE2086C649A33639F0C4072AFD"/>
        <w:category>
          <w:name w:val="General"/>
          <w:gallery w:val="placeholder"/>
        </w:category>
        <w:types>
          <w:type w:val="bbPlcHdr"/>
        </w:types>
        <w:behaviors>
          <w:behavior w:val="content"/>
        </w:behaviors>
        <w:guid w:val="{CAC8CCB5-F186-F349-A462-63F8CA0E01F3}"/>
      </w:docPartPr>
      <w:docPartBody>
        <w:p w:rsidR="00000000" w:rsidRDefault="001B0DCE" w:rsidP="001B0DCE">
          <w:pPr>
            <w:pStyle w:val="E16D73CE2086C649A33639F0C4072AFD"/>
          </w:pPr>
          <w:r>
            <w:t>Want to insert a picture from your files or add a shape, text box, or table? You got it! On the Insert tab of the ribbon, just tap the option you need.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DCE"/>
    <w:rsid w:val="001B0DCE"/>
    <w:rsid w:val="00F30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511887E729A341B1A5BAFA324A4095">
    <w:name w:val="77511887E729A341B1A5BAFA324A4095"/>
  </w:style>
  <w:style w:type="paragraph" w:customStyle="1" w:styleId="B809F22B738ADE4C8D589E04E1157922">
    <w:name w:val="B809F22B738ADE4C8D589E04E1157922"/>
  </w:style>
  <w:style w:type="paragraph" w:customStyle="1" w:styleId="8F83C0B3F3235C44AC5B388166D7D64C">
    <w:name w:val="8F83C0B3F3235C44AC5B388166D7D64C"/>
  </w:style>
  <w:style w:type="paragraph" w:customStyle="1" w:styleId="7EFF1FDB9D931C44983E970AB12E75C0">
    <w:name w:val="7EFF1FDB9D931C44983E970AB12E75C0"/>
  </w:style>
  <w:style w:type="paragraph" w:customStyle="1" w:styleId="AFB9017D3B4FBF42A7C06FF493A34666">
    <w:name w:val="AFB9017D3B4FBF42A7C06FF493A34666"/>
  </w:style>
  <w:style w:type="paragraph" w:styleId="ListBullet">
    <w:name w:val="List Bullet"/>
    <w:basedOn w:val="Normal"/>
    <w:uiPriority w:val="12"/>
    <w:qFormat/>
    <w:pPr>
      <w:numPr>
        <w:numId w:val="1"/>
      </w:numPr>
      <w:spacing w:after="240" w:line="312" w:lineRule="auto"/>
    </w:pPr>
    <w:rPr>
      <w:rFonts w:eastAsiaTheme="minorHAnsi"/>
      <w:color w:val="000000" w:themeColor="text1"/>
      <w:lang w:eastAsia="ja-JP"/>
    </w:rPr>
  </w:style>
  <w:style w:type="paragraph" w:customStyle="1" w:styleId="9F993B1655A01440805976B45015EEAC">
    <w:name w:val="9F993B1655A01440805976B45015EEAC"/>
  </w:style>
  <w:style w:type="paragraph" w:customStyle="1" w:styleId="344357B52778B34B9E709E01189B6176">
    <w:name w:val="344357B52778B34B9E709E01189B6176"/>
  </w:style>
  <w:style w:type="paragraph" w:customStyle="1" w:styleId="858CF26DE294304C8FB591F1F6FBDCFF">
    <w:name w:val="858CF26DE294304C8FB591F1F6FBDCFF"/>
  </w:style>
  <w:style w:type="paragraph" w:customStyle="1" w:styleId="4259D2083BD7394DA8D3C2F3C902A4D9">
    <w:name w:val="4259D2083BD7394DA8D3C2F3C902A4D9"/>
  </w:style>
  <w:style w:type="paragraph" w:customStyle="1" w:styleId="F1E9BD58B0910D4BA733FB8265EA4F70">
    <w:name w:val="F1E9BD58B0910D4BA733FB8265EA4F70"/>
  </w:style>
  <w:style w:type="paragraph" w:customStyle="1" w:styleId="0E0CCE72FF5C664288E58C4B3087CB89">
    <w:name w:val="0E0CCE72FF5C664288E58C4B3087CB89"/>
  </w:style>
  <w:style w:type="paragraph" w:customStyle="1" w:styleId="2C13AABA1243BC4DA163C5054F8DA9D5">
    <w:name w:val="2C13AABA1243BC4DA163C5054F8DA9D5"/>
  </w:style>
  <w:style w:type="paragraph" w:customStyle="1" w:styleId="E00ADAC1022260458E53FA6E7CCF2DAD">
    <w:name w:val="E00ADAC1022260458E53FA6E7CCF2DAD"/>
  </w:style>
  <w:style w:type="paragraph" w:customStyle="1" w:styleId="2A11A78E7E1DE448A2C190D02EAE2052">
    <w:name w:val="2A11A78E7E1DE448A2C190D02EAE2052"/>
  </w:style>
  <w:style w:type="paragraph" w:customStyle="1" w:styleId="063C9D2B35C13E46B8CB3463E9FDB9C1">
    <w:name w:val="063C9D2B35C13E46B8CB3463E9FDB9C1"/>
  </w:style>
  <w:style w:type="paragraph" w:customStyle="1" w:styleId="B6E267EC96E83E4DB72DABFEE5ED1133">
    <w:name w:val="B6E267EC96E83E4DB72DABFEE5ED1133"/>
  </w:style>
  <w:style w:type="paragraph" w:customStyle="1" w:styleId="3F8D21FDBA24ED4DA7F6649BA76B8310">
    <w:name w:val="3F8D21FDBA24ED4DA7F6649BA76B8310"/>
  </w:style>
  <w:style w:type="paragraph" w:customStyle="1" w:styleId="1A27AC63AB10114C8384571BCCC33B72">
    <w:name w:val="1A27AC63AB10114C8384571BCCC33B72"/>
  </w:style>
  <w:style w:type="paragraph" w:customStyle="1" w:styleId="15E9884A3ED39444B0DBF9DF03D11840">
    <w:name w:val="15E9884A3ED39444B0DBF9DF03D11840"/>
    <w:rsid w:val="001B0DCE"/>
  </w:style>
  <w:style w:type="paragraph" w:customStyle="1" w:styleId="1D0C7B4EA8F623479531EC82FD726533">
    <w:name w:val="1D0C7B4EA8F623479531EC82FD726533"/>
    <w:rsid w:val="001B0DCE"/>
  </w:style>
  <w:style w:type="paragraph" w:customStyle="1" w:styleId="935825D27526E64F821D3E59C8ACCC7B">
    <w:name w:val="935825D27526E64F821D3E59C8ACCC7B"/>
    <w:rsid w:val="001B0DCE"/>
  </w:style>
  <w:style w:type="paragraph" w:customStyle="1" w:styleId="32CDA8D16AC7D443BD8ECAF36620617F">
    <w:name w:val="32CDA8D16AC7D443BD8ECAF36620617F"/>
    <w:rsid w:val="001B0DCE"/>
  </w:style>
  <w:style w:type="paragraph" w:customStyle="1" w:styleId="286763167EE5F149B439A87DC1BEB7CD">
    <w:name w:val="286763167EE5F149B439A87DC1BEB7CD"/>
    <w:rsid w:val="001B0DCE"/>
  </w:style>
  <w:style w:type="paragraph" w:customStyle="1" w:styleId="38274435D6C511488C2F9AABC08D0048">
    <w:name w:val="38274435D6C511488C2F9AABC08D0048"/>
    <w:rsid w:val="001B0DCE"/>
  </w:style>
  <w:style w:type="paragraph" w:customStyle="1" w:styleId="8EFC50601899E44CA9BA447D0BC582AF">
    <w:name w:val="8EFC50601899E44CA9BA447D0BC582AF"/>
    <w:rsid w:val="001B0DCE"/>
  </w:style>
  <w:style w:type="paragraph" w:customStyle="1" w:styleId="70E7C3F6A25B50448FB8BB2DB75F1F36">
    <w:name w:val="70E7C3F6A25B50448FB8BB2DB75F1F36"/>
    <w:rsid w:val="001B0DCE"/>
  </w:style>
  <w:style w:type="paragraph" w:customStyle="1" w:styleId="7169A401377C08449E41818D386C78E4">
    <w:name w:val="7169A401377C08449E41818D386C78E4"/>
    <w:rsid w:val="001B0DCE"/>
  </w:style>
  <w:style w:type="paragraph" w:customStyle="1" w:styleId="8282510BD7553F4092F98621CCE8723F">
    <w:name w:val="8282510BD7553F4092F98621CCE8723F"/>
    <w:rsid w:val="001B0DCE"/>
  </w:style>
  <w:style w:type="paragraph" w:customStyle="1" w:styleId="95CE76389599204BA746E670C220DE52">
    <w:name w:val="95CE76389599204BA746E670C220DE52"/>
    <w:rsid w:val="001B0DCE"/>
  </w:style>
  <w:style w:type="paragraph" w:customStyle="1" w:styleId="3AA258036A10084CB6F8DF981EE373CB">
    <w:name w:val="3AA258036A10084CB6F8DF981EE373CB"/>
    <w:rsid w:val="001B0DCE"/>
  </w:style>
  <w:style w:type="paragraph" w:customStyle="1" w:styleId="805FC879EBB6C640BAA45185AD333BFC">
    <w:name w:val="805FC879EBB6C640BAA45185AD333BFC"/>
    <w:rsid w:val="001B0DCE"/>
  </w:style>
  <w:style w:type="paragraph" w:customStyle="1" w:styleId="F45C67082D55B24F94A676276F92498F">
    <w:name w:val="F45C67082D55B24F94A676276F92498F"/>
    <w:rsid w:val="001B0DCE"/>
  </w:style>
  <w:style w:type="paragraph" w:customStyle="1" w:styleId="2D78B8E65336A648B8B876105F2A4AE3">
    <w:name w:val="2D78B8E65336A648B8B876105F2A4AE3"/>
    <w:rsid w:val="001B0DCE"/>
  </w:style>
  <w:style w:type="paragraph" w:customStyle="1" w:styleId="205058A071612E42BA7F31E88BA53796">
    <w:name w:val="205058A071612E42BA7F31E88BA53796"/>
    <w:rsid w:val="001B0DCE"/>
  </w:style>
  <w:style w:type="paragraph" w:customStyle="1" w:styleId="8BAE94BEE1128C43BEEFF4C217155D81">
    <w:name w:val="8BAE94BEE1128C43BEEFF4C217155D81"/>
    <w:rsid w:val="001B0DCE"/>
  </w:style>
  <w:style w:type="paragraph" w:customStyle="1" w:styleId="BCB494FA5F373545879462A3DF4C8F7D">
    <w:name w:val="BCB494FA5F373545879462A3DF4C8F7D"/>
    <w:rsid w:val="001B0DCE"/>
  </w:style>
  <w:style w:type="paragraph" w:customStyle="1" w:styleId="49611FAE26F606408586CE1AEACD0B44">
    <w:name w:val="49611FAE26F606408586CE1AEACD0B44"/>
    <w:rsid w:val="001B0DCE"/>
  </w:style>
  <w:style w:type="paragraph" w:customStyle="1" w:styleId="97F20224E4F36F41B517767EBDF3E904">
    <w:name w:val="97F20224E4F36F41B517767EBDF3E904"/>
    <w:rsid w:val="001B0DCE"/>
  </w:style>
  <w:style w:type="paragraph" w:customStyle="1" w:styleId="3AF4AFC58E579F4EB90EB599A6B2E25D">
    <w:name w:val="3AF4AFC58E579F4EB90EB599A6B2E25D"/>
    <w:rsid w:val="001B0DCE"/>
  </w:style>
  <w:style w:type="paragraph" w:customStyle="1" w:styleId="7B5A5B99F0F10448B559A622AD708B93">
    <w:name w:val="7B5A5B99F0F10448B559A622AD708B93"/>
    <w:rsid w:val="001B0DCE"/>
  </w:style>
  <w:style w:type="paragraph" w:customStyle="1" w:styleId="43F04628043FB44BA01FB31377FBA257">
    <w:name w:val="43F04628043FB44BA01FB31377FBA257"/>
    <w:rsid w:val="001B0DCE"/>
  </w:style>
  <w:style w:type="paragraph" w:customStyle="1" w:styleId="AEAEB3528F2C354580AE687A6BDDF9FF">
    <w:name w:val="AEAEB3528F2C354580AE687A6BDDF9FF"/>
    <w:rsid w:val="001B0DCE"/>
  </w:style>
  <w:style w:type="paragraph" w:customStyle="1" w:styleId="9963BBC163F20243B31510F26B96F8A1">
    <w:name w:val="9963BBC163F20243B31510F26B96F8A1"/>
    <w:rsid w:val="001B0DCE"/>
  </w:style>
  <w:style w:type="paragraph" w:customStyle="1" w:styleId="1D95E01EB397DF43B74EFFE1128636D6">
    <w:name w:val="1D95E01EB397DF43B74EFFE1128636D6"/>
    <w:rsid w:val="001B0DCE"/>
  </w:style>
  <w:style w:type="paragraph" w:customStyle="1" w:styleId="CCBE9626721ED64EB674F930CEB616BC">
    <w:name w:val="CCBE9626721ED64EB674F930CEB616BC"/>
    <w:rsid w:val="001B0DCE"/>
  </w:style>
  <w:style w:type="paragraph" w:customStyle="1" w:styleId="E16D73CE2086C649A33639F0C4072AFD">
    <w:name w:val="E16D73CE2086C649A33639F0C4072AFD"/>
    <w:rsid w:val="001B0DCE"/>
  </w:style>
  <w:style w:type="paragraph" w:customStyle="1" w:styleId="9DDA0F3246CF004B83AC32A92A58B642">
    <w:name w:val="9DDA0F3246CF004B83AC32A92A58B642"/>
    <w:rsid w:val="001B0DCE"/>
  </w:style>
  <w:style w:type="paragraph" w:customStyle="1" w:styleId="051CF9FA72CA474F96F2622D876D0174">
    <w:name w:val="051CF9FA72CA474F96F2622D876D0174"/>
    <w:rsid w:val="001B0DCE"/>
  </w:style>
  <w:style w:type="paragraph" w:customStyle="1" w:styleId="055A0EE4E7016244873315163061F960">
    <w:name w:val="055A0EE4E7016244873315163061F960"/>
    <w:rsid w:val="001B0D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Research Paper.dotx</Template>
  <TotalTime>70</TotalTime>
  <Pages>5</Pages>
  <Words>808</Words>
  <Characters>4610</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Ekrem Güzelyel</dc:creator>
  <cp:keywords/>
  <dc:description/>
  <cp:lastModifiedBy>Ekrem Güzelyel</cp:lastModifiedBy>
  <cp:revision>32</cp:revision>
  <dcterms:created xsi:type="dcterms:W3CDTF">2018-12-14T17:39:00Z</dcterms:created>
  <dcterms:modified xsi:type="dcterms:W3CDTF">2018-12-14T22:17:00Z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